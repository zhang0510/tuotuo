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9A4" w:rsidRDefault="003859A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妥妥运车数据库文档</w:t>
      </w: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P-</w:t>
      </w: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修订版本</w:t>
      </w:r>
    </w:p>
    <w:p w:rsidR="003859A4" w:rsidRDefault="003859A4">
      <w:pPr>
        <w:spacing w:line="340" w:lineRule="auto"/>
        <w:ind w:firstLine="600"/>
        <w:rPr>
          <w:rFonts w:ascii="宋体" w:cs="Calibri"/>
          <w:b/>
          <w:szCs w:val="21"/>
        </w:rPr>
      </w:pPr>
      <w:r>
        <w:rPr>
          <w:rFonts w:ascii="宋体" w:hAnsi="宋体" w:cs="Geneva"/>
          <w:b/>
          <w:sz w:val="18"/>
          <w:szCs w:val="18"/>
        </w:rPr>
        <w:t>*</w:t>
      </w:r>
      <w:r>
        <w:rPr>
          <w:rFonts w:ascii="宋体" w:hAnsi="宋体" w:cs="Geneva"/>
          <w:b/>
          <w:szCs w:val="21"/>
        </w:rPr>
        <w:t xml:space="preserve">A – </w:t>
      </w:r>
      <w:r>
        <w:rPr>
          <w:rFonts w:ascii="宋体" w:hAnsi="宋体" w:cs="宋体" w:hint="eastAsia"/>
          <w:b/>
          <w:szCs w:val="21"/>
        </w:rPr>
        <w:t>增加</w:t>
      </w:r>
      <w:r>
        <w:rPr>
          <w:rFonts w:ascii="宋体" w:hAnsi="宋体" w:cs="Geneva"/>
          <w:b/>
          <w:szCs w:val="21"/>
        </w:rPr>
        <w:t xml:space="preserve">M – </w:t>
      </w:r>
      <w:r>
        <w:rPr>
          <w:rFonts w:ascii="宋体" w:hAnsi="宋体" w:cs="宋体" w:hint="eastAsia"/>
          <w:b/>
          <w:szCs w:val="21"/>
        </w:rPr>
        <w:t>修订</w:t>
      </w:r>
      <w:r>
        <w:rPr>
          <w:rFonts w:ascii="宋体" w:hAnsi="宋体" w:cs="Geneva"/>
          <w:b/>
          <w:szCs w:val="21"/>
        </w:rPr>
        <w:t xml:space="preserve">D – </w:t>
      </w:r>
      <w:r>
        <w:rPr>
          <w:rFonts w:ascii="宋体" w:hAnsi="宋体" w:cs="宋体" w:hint="eastAsia"/>
          <w:b/>
          <w:szCs w:val="21"/>
        </w:rPr>
        <w:t>作废</w:t>
      </w:r>
    </w:p>
    <w:tbl>
      <w:tblPr>
        <w:tblW w:w="8646" w:type="dxa"/>
        <w:jc w:val="center"/>
        <w:tblLayout w:type="fixed"/>
        <w:tblCellMar>
          <w:left w:w="10" w:type="dxa"/>
          <w:right w:w="10" w:type="dxa"/>
        </w:tblCellMar>
        <w:tblLook w:val="00A0"/>
      </w:tblPr>
      <w:tblGrid>
        <w:gridCol w:w="1226"/>
        <w:gridCol w:w="1273"/>
        <w:gridCol w:w="1273"/>
        <w:gridCol w:w="988"/>
        <w:gridCol w:w="2787"/>
        <w:gridCol w:w="38"/>
        <w:gridCol w:w="1023"/>
        <w:gridCol w:w="38"/>
      </w:tblGrid>
      <w:tr w:rsidR="003859A4">
        <w:trPr>
          <w:gridAfter w:val="1"/>
          <w:wAfter w:w="38" w:type="dxa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变更版本号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日期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变更类型（</w:t>
            </w:r>
            <w:r>
              <w:rPr>
                <w:rFonts w:ascii="宋体" w:hAnsi="宋体" w:cs="Geneva"/>
                <w:b/>
                <w:szCs w:val="21"/>
              </w:rPr>
              <w:t>A*M*D</w:t>
            </w:r>
            <w:r>
              <w:rPr>
                <w:rFonts w:ascii="宋体" w:hAnsi="宋体" w:cs="宋体" w:hint="eastAsia"/>
                <w:b/>
                <w:szCs w:val="21"/>
              </w:rPr>
              <w:t>）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修改人</w:t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摘要</w:t>
            </w:r>
          </w:p>
        </w:tc>
        <w:tc>
          <w:tcPr>
            <w:tcW w:w="10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center"/>
              <w:rPr>
                <w:rFonts w:asci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备注</w:t>
            </w:r>
          </w:p>
        </w:tc>
      </w:tr>
      <w:tr w:rsidR="003859A4">
        <w:trPr>
          <w:gridAfter w:val="1"/>
          <w:wAfter w:w="38" w:type="dxa"/>
          <w:trHeight w:val="1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Ansi="宋体" w:cs="Geneva"/>
                <w:szCs w:val="21"/>
              </w:rPr>
              <w:t>1.0V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left"/>
              <w:rPr>
                <w:rFonts w:asci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7"/>
                <w:attr w:name="Year" w:val="2016"/>
              </w:smartTagPr>
              <w:r>
                <w:rPr>
                  <w:rFonts w:ascii="宋体" w:hAnsi="宋体" w:cs="Verdana"/>
                  <w:szCs w:val="21"/>
                </w:rPr>
                <w:t>2016</w:t>
              </w:r>
              <w:r>
                <w:rPr>
                  <w:rFonts w:ascii="宋体" w:cs="Verdana"/>
                  <w:szCs w:val="21"/>
                </w:rPr>
                <w:t>-0</w:t>
              </w:r>
              <w:r>
                <w:rPr>
                  <w:rFonts w:ascii="宋体" w:hAnsi="宋体" w:cs="Verdana"/>
                  <w:szCs w:val="21"/>
                </w:rPr>
                <w:t>7</w:t>
              </w:r>
              <w:r>
                <w:rPr>
                  <w:rFonts w:ascii="宋体" w:cs="Verdana"/>
                  <w:szCs w:val="21"/>
                </w:rPr>
                <w:t>-</w:t>
              </w:r>
              <w:r>
                <w:rPr>
                  <w:rFonts w:ascii="宋体" w:hAnsi="宋体" w:cs="Verdana"/>
                  <w:szCs w:val="21"/>
                </w:rPr>
                <w:t>26</w:t>
              </w:r>
            </w:smartTag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Ansi="宋体" w:cs="Geneva" w:hint="eastAsia"/>
                <w:szCs w:val="21"/>
              </w:rPr>
              <w:t>初稿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Ansi="宋体" w:cs="Geneva" w:hint="eastAsia"/>
                <w:szCs w:val="21"/>
              </w:rPr>
              <w:t>姚志明</w:t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0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</w:p>
        </w:tc>
      </w:tr>
      <w:tr w:rsidR="003859A4">
        <w:trPr>
          <w:gridAfter w:val="1"/>
          <w:wAfter w:w="38" w:type="dxa"/>
          <w:trHeight w:val="1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1.1V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8"/>
                <w:attr w:name="Month" w:val="7"/>
                <w:attr w:name="Year" w:val="2016"/>
              </w:smartTagPr>
              <w:r>
                <w:rPr>
                  <w:rFonts w:ascii="宋体" w:cs="宋体"/>
                  <w:szCs w:val="21"/>
                </w:rPr>
                <w:t>2016-07-28</w:t>
              </w:r>
            </w:smartTag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M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姚志明</w:t>
            </w:r>
          </w:p>
        </w:tc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0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jc w:val="left"/>
              <w:rPr>
                <w:rFonts w:ascii="宋体" w:cs="宋体"/>
                <w:szCs w:val="21"/>
              </w:rPr>
            </w:pPr>
          </w:p>
        </w:tc>
      </w:tr>
      <w:tr w:rsidR="003859A4">
        <w:trPr>
          <w:trHeight w:val="1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宋体" w:cs="宋体"/>
                  <w:szCs w:val="21"/>
                </w:rPr>
                <w:t>1.1.1</w:t>
              </w:r>
            </w:smartTag>
            <w:r>
              <w:rPr>
                <w:rFonts w:ascii="宋体" w:cs="宋体"/>
                <w:szCs w:val="21"/>
              </w:rPr>
              <w:t>V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4"/>
                <w:attr w:name="Year" w:val="2017"/>
              </w:smartTagPr>
              <w:r>
                <w:rPr>
                  <w:rFonts w:ascii="宋体" w:cs="宋体"/>
                  <w:szCs w:val="21"/>
                </w:rPr>
                <w:t>2017-04-7</w:t>
              </w:r>
            </w:smartTag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spacing w:line="340" w:lineRule="auto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D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 w:rsidP="003859A4">
            <w:pPr>
              <w:spacing w:line="340" w:lineRule="auto"/>
              <w:ind w:rightChars="-123" w:right="3168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李</w:t>
            </w:r>
          </w:p>
        </w:tc>
        <w:tc>
          <w:tcPr>
            <w:tcW w:w="28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jc w:val="left"/>
              <w:rPr>
                <w:rFonts w:ascii="宋体" w:cs="宋体"/>
                <w:szCs w:val="21"/>
              </w:rPr>
            </w:pPr>
          </w:p>
        </w:tc>
        <w:tc>
          <w:tcPr>
            <w:tcW w:w="10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3859A4" w:rsidRDefault="003859A4">
            <w:pPr>
              <w:jc w:val="left"/>
              <w:rPr>
                <w:rFonts w:ascii="宋体" w:cs="宋体"/>
                <w:szCs w:val="21"/>
              </w:rPr>
            </w:pPr>
          </w:p>
        </w:tc>
      </w:tr>
    </w:tbl>
    <w:p w:rsidR="003859A4" w:rsidRDefault="003859A4">
      <w:pPr>
        <w:jc w:val="center"/>
        <w:rPr>
          <w:b/>
          <w:sz w:val="44"/>
          <w:szCs w:val="44"/>
        </w:rPr>
      </w:pPr>
    </w:p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/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管理员</w:t>
      </w:r>
      <w:r>
        <w:t>TUO_ADMIN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0" w:name="OLE_LINK414"/>
            <w:r>
              <w:rPr>
                <w:rFonts w:ascii="宋体" w:hAnsi="宋体" w:cs="Calibri"/>
                <w:sz w:val="18"/>
                <w:szCs w:val="18"/>
              </w:rPr>
              <w:t>ADMIN_ID</w:t>
            </w:r>
            <w:bookmarkEnd w:id="0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管理员编号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ADMIN_CODE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管理员账号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1" w:name="OLE_LINK2"/>
            <w:bookmarkStart w:id="2" w:name="OLE_LINK75"/>
            <w:bookmarkStart w:id="3" w:name="OLE_LINK4"/>
            <w:bookmarkStart w:id="4" w:name="OLE_LINK3"/>
            <w:bookmarkStart w:id="5" w:name="OLE_LINK67"/>
            <w:r>
              <w:rPr>
                <w:rFonts w:ascii="宋体" w:hAnsi="宋体" w:cs="Calibri"/>
                <w:sz w:val="18"/>
                <w:szCs w:val="18"/>
              </w:rPr>
              <w:t>ADMIN_ACC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登陆密码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6" w:name="OLE_LINK5"/>
            <w:bookmarkStart w:id="7" w:name="OLE_LINK68"/>
            <w:bookmarkStart w:id="8" w:name="OLE_LINK6"/>
            <w:r>
              <w:rPr>
                <w:rFonts w:ascii="宋体" w:hAnsi="宋体" w:cs="Calibri"/>
                <w:sz w:val="18"/>
                <w:szCs w:val="18"/>
              </w:rPr>
              <w:t>ADMIN_PWD</w:t>
            </w:r>
            <w:bookmarkEnd w:id="6"/>
            <w:bookmarkEnd w:id="7"/>
            <w:bookmarkEnd w:id="8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真实姓名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9" w:name="OLE_LINK8"/>
            <w:bookmarkStart w:id="10" w:name="OLE_LINK7"/>
            <w:r>
              <w:rPr>
                <w:rFonts w:ascii="宋体" w:hAnsi="宋体" w:cs="Calibri"/>
                <w:sz w:val="18"/>
                <w:szCs w:val="18"/>
              </w:rPr>
              <w:t>ADMIN_NAME</w:t>
            </w:r>
            <w:bookmarkEnd w:id="9"/>
            <w:bookmarkEnd w:id="10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联系电话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11" w:name="OLE_LINK10"/>
            <w:bookmarkStart w:id="12" w:name="OLE_LINK9"/>
            <w:r>
              <w:rPr>
                <w:rFonts w:ascii="宋体" w:hAnsi="宋体" w:cs="Calibri"/>
                <w:sz w:val="18"/>
                <w:szCs w:val="18"/>
              </w:rPr>
              <w:t>ADMIN_TEL</w:t>
            </w:r>
            <w:bookmarkEnd w:id="11"/>
            <w:bookmarkEnd w:id="12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13" w:name="OLE_LINK12"/>
            <w:bookmarkStart w:id="14" w:name="OLE_LINK11"/>
            <w:r>
              <w:rPr>
                <w:rFonts w:ascii="宋体" w:hAnsi="宋体" w:cs="Calibri" w:hint="eastAsia"/>
                <w:sz w:val="18"/>
                <w:szCs w:val="18"/>
              </w:rPr>
              <w:t>可用状态</w:t>
            </w:r>
            <w:bookmarkEnd w:id="13"/>
            <w:bookmarkEnd w:id="14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ADMIN</w:t>
            </w:r>
            <w:r>
              <w:rPr>
                <w:rFonts w:ascii="宋体" w:cs="Calibri"/>
                <w:sz w:val="18"/>
                <w:szCs w:val="18"/>
              </w:rPr>
              <w:t>_FLAG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可用状态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(Y/N)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创建时间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ADMIN_TIME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kern w:val="0"/>
                <w:sz w:val="18"/>
                <w:szCs w:val="18"/>
              </w:rPr>
            </w:pP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权限用户组</w:t>
      </w:r>
      <w:r>
        <w:t>TUO_AUTH_GROUP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用户组编号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GROUP_CODE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用户组名称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TITLE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可用状态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可用状态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(1/</w:t>
            </w:r>
            <w:r>
              <w:rPr>
                <w:rFonts w:ascii="宋体" w:cs="Calibri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用户组拥有的权限</w:t>
            </w: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RULES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表</w:t>
            </w:r>
            <w:r>
              <w:rPr>
                <w:rFonts w:ascii="宋体" w:cs="宋体"/>
                <w:sz w:val="18"/>
                <w:szCs w:val="18"/>
              </w:rPr>
              <w:t>TUO_AUTH_RULE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描述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DESCRIPTION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管理员组明细</w:t>
      </w:r>
      <w:r>
        <w:t>TUO_AUTH_GROUP_ACCESS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管理员</w:t>
            </w: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UID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表</w:t>
            </w:r>
            <w:r>
              <w:rPr>
                <w:rFonts w:ascii="宋体" w:cs="宋体"/>
                <w:sz w:val="18"/>
                <w:szCs w:val="18"/>
              </w:rPr>
              <w:t>TUO_ADMIN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用户组</w:t>
            </w: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GROUP_ID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</w:t>
            </w:r>
            <w:r>
              <w:rPr>
                <w:rFonts w:ascii="宋体" w:hAnsi="宋体" w:cs="宋体"/>
                <w:sz w:val="18"/>
                <w:szCs w:val="18"/>
              </w:rPr>
              <w:t>TUO_AUTH_GROUP</w:t>
            </w: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权限规则</w:t>
      </w:r>
      <w:r>
        <w:t>TUO_AUTH_RULE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bookmarkStart w:id="15" w:name="OLE_LINK1"/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bookmarkStart w:id="16" w:name="OLE_LINK71"/>
            <w:bookmarkStart w:id="17" w:name="OLE_LINK72"/>
            <w:r>
              <w:rPr>
                <w:rFonts w:ascii="宋体" w:hAnsi="宋体" w:cs="Calibri"/>
                <w:sz w:val="18"/>
                <w:szCs w:val="18"/>
              </w:rPr>
              <w:t>INT(11)</w:t>
            </w:r>
            <w:bookmarkEnd w:id="16"/>
            <w:bookmarkEnd w:id="17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bookmarkStart w:id="18" w:name="OLE_LINK15"/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  <w:bookmarkEnd w:id="18"/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权限编号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RULE_CODE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权限名称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TITLE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可用状态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可用状态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(1/</w:t>
            </w:r>
            <w:r>
              <w:rPr>
                <w:rFonts w:ascii="宋体" w:cs="Calibri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权限规则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规则表达式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CONDITION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父</w:t>
            </w: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层级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level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bookmarkEnd w:id="15"/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系统设置</w:t>
      </w:r>
      <w:r>
        <w:t>TUO_SYSTEM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首页标题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TITLE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首页关键字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KEYWORDS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首页描述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DESCRIPTION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bookmarkStart w:id="19" w:name="OLE_LINK13"/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  <w:bookmarkEnd w:id="19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备案号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ICP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地址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ADDRESS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20" w:name="OLE_LINK14"/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  <w:bookmarkEnd w:id="20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联系方式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TEL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21" w:name="OLE_LINK16"/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  <w:bookmarkEnd w:id="21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财务结算保费费率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ACALE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1-100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二维码设置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QRCODE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二维码图片上传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客户下单保费费率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acale_clent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1-100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后台支付时限时间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pay_time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单位分钟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增值税率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vat_rate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1-100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普票税率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tar_rate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1-100</w:t>
            </w: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广告管理</w:t>
      </w:r>
      <w:r>
        <w:t>TUO_ADV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广告编号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ADV_CODE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广告位置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广告的宽高质量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ADV_INITIALIZE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广告的宽、高、质量的初始值</w:t>
            </w:r>
          </w:p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</w:t>
            </w:r>
            <w:r>
              <w:rPr>
                <w:rFonts w:ascii="宋体" w:cs="宋体"/>
                <w:sz w:val="18"/>
                <w:szCs w:val="18"/>
              </w:rPr>
              <w:t>json</w:t>
            </w:r>
            <w:r>
              <w:rPr>
                <w:rFonts w:ascii="宋体" w:cs="宋体" w:hint="eastAsia"/>
                <w:sz w:val="18"/>
                <w:szCs w:val="18"/>
              </w:rPr>
              <w:t>格式存储</w:t>
            </w: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广告图</w:t>
      </w:r>
      <w:r>
        <w:t>TUO_ADV_IMG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广告图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ADV_IMG_ID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bookmarkStart w:id="22" w:name="OLE_LINK17"/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  <w:bookmarkEnd w:id="22"/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广告位置编号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ADV_CODE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</w:t>
            </w:r>
            <w:r>
              <w:rPr>
                <w:rFonts w:ascii="宋体" w:hAnsi="宋体" w:cs="宋体"/>
                <w:sz w:val="18"/>
                <w:szCs w:val="18"/>
              </w:rPr>
              <w:t>TUO_ADV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广告图编号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ADV_IMG_CODE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广告标题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ADV_IMG_TITLE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广告图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ADV_IMG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广告图</w:t>
            </w:r>
            <w:r>
              <w:rPr>
                <w:rFonts w:ascii="宋体" w:cs="Calibri"/>
                <w:sz w:val="18"/>
                <w:szCs w:val="18"/>
              </w:rPr>
              <w:t>URL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ADV_IMG_URL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广告描述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ADV_IMG_INFO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>
        <w:t>TUO_USER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bookmarkStart w:id="23" w:name="OLE_LINK38"/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用户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用户编号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USER_CODE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用户名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USER_NAME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手机号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密码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USER_PWD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邮箱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EMAIL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24" w:name="OLE_LINK43"/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  <w:bookmarkEnd w:id="24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生日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BIRTHDAY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添加时间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ADDTIME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身份证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IDENTITY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微信</w:t>
            </w:r>
            <w:r>
              <w:rPr>
                <w:rFonts w:ascii="宋体" w:hAnsi="宋体" w:cs="Calibri"/>
                <w:sz w:val="18"/>
                <w:szCs w:val="18"/>
              </w:rPr>
              <w:t>opid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OPID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头像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PORTRAIT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地址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ADDRESS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25" w:name="OLE_LINK42"/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  <w:bookmarkEnd w:id="25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如果以三级联动的话需要添加一个地区表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地址描述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ADDRESS_INFO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26" w:name="OLE_LINK37"/>
            <w:r>
              <w:rPr>
                <w:rFonts w:ascii="宋体" w:hAnsi="宋体" w:cs="Calibri"/>
                <w:sz w:val="18"/>
                <w:szCs w:val="18"/>
              </w:rPr>
              <w:t>TEXT</w:t>
            </w:r>
            <w:bookmarkEnd w:id="26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角色类型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ROLE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27" w:name="OLE_LINK73"/>
            <w:bookmarkStart w:id="28" w:name="OLE_LINK74"/>
            <w:r>
              <w:rPr>
                <w:rFonts w:ascii="宋体" w:hAnsi="宋体" w:cs="Calibri"/>
                <w:sz w:val="18"/>
                <w:szCs w:val="18"/>
              </w:rPr>
              <w:t>VARCHAR(5)</w:t>
            </w:r>
            <w:bookmarkEnd w:id="27"/>
            <w:bookmarkEnd w:id="28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P</w:t>
            </w:r>
            <w:r>
              <w:rPr>
                <w:rFonts w:ascii="宋体" w:cs="宋体" w:hint="eastAsia"/>
                <w:sz w:val="18"/>
                <w:szCs w:val="18"/>
              </w:rPr>
              <w:t>普通用户</w:t>
            </w:r>
            <w:r>
              <w:rPr>
                <w:rFonts w:ascii="宋体" w:cs="宋体"/>
                <w:sz w:val="18"/>
                <w:szCs w:val="18"/>
              </w:rPr>
              <w:t>/Q</w:t>
            </w:r>
            <w:r>
              <w:rPr>
                <w:rFonts w:ascii="宋体" w:cs="宋体" w:hint="eastAsia"/>
                <w:sz w:val="18"/>
                <w:szCs w:val="18"/>
              </w:rPr>
              <w:t>企业用户</w:t>
            </w:r>
            <w:r>
              <w:rPr>
                <w:rFonts w:ascii="宋体" w:cs="宋体"/>
                <w:sz w:val="18"/>
                <w:szCs w:val="18"/>
              </w:rPr>
              <w:t>/C</w:t>
            </w:r>
            <w:r>
              <w:rPr>
                <w:rFonts w:ascii="宋体" w:cs="宋体" w:hint="eastAsia"/>
                <w:sz w:val="18"/>
                <w:szCs w:val="18"/>
              </w:rPr>
              <w:t>潜藏用户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备用手机号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by_tel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性别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sex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M/N</w:t>
            </w:r>
            <w:r>
              <w:rPr>
                <w:rFonts w:ascii="宋体" w:cs="宋体" w:hint="eastAsia"/>
                <w:sz w:val="18"/>
                <w:szCs w:val="18"/>
              </w:rPr>
              <w:t>（男</w:t>
            </w:r>
            <w:r>
              <w:rPr>
                <w:rFonts w:ascii="宋体" w:cs="宋体"/>
                <w:sz w:val="18"/>
                <w:szCs w:val="18"/>
              </w:rPr>
              <w:t>/</w:t>
            </w:r>
            <w:r>
              <w:rPr>
                <w:rFonts w:ascii="宋体" w:cs="宋体" w:hint="eastAsia"/>
                <w:sz w:val="18"/>
                <w:szCs w:val="18"/>
              </w:rPr>
              <w:t>女）</w:t>
            </w:r>
          </w:p>
        </w:tc>
      </w:tr>
      <w:bookmarkEnd w:id="23"/>
    </w:tbl>
    <w:p w:rsidR="003859A4" w:rsidRDefault="003859A4"/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订单表</w:t>
      </w:r>
      <w:r>
        <w:t>TUO_ORDER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订单编号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29" w:name="OLE_LINK35"/>
            <w:bookmarkStart w:id="30" w:name="OLE_LINK39"/>
            <w:r>
              <w:rPr>
                <w:rFonts w:ascii="宋体" w:cs="Calibri" w:hint="eastAsia"/>
                <w:sz w:val="18"/>
                <w:szCs w:val="18"/>
              </w:rPr>
              <w:t>会员账号</w:t>
            </w:r>
            <w:bookmarkEnd w:id="29"/>
            <w:bookmarkEnd w:id="30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USER_CODE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下单人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t>TUO_USER-&gt;</w:t>
            </w:r>
            <w:r>
              <w:rPr>
                <w:rFonts w:ascii="宋体" w:cs="Calibri"/>
                <w:sz w:val="18"/>
                <w:szCs w:val="18"/>
              </w:rPr>
              <w:t xml:space="preserve"> TEL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生成订单时间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ORDER_TIEM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订单状态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</w:t>
            </w:r>
            <w:r>
              <w:rPr>
                <w:rFonts w:ascii="宋体" w:hAnsi="宋体" w:cs="Calibri"/>
                <w:sz w:val="18"/>
                <w:szCs w:val="18"/>
              </w:rPr>
              <w:t>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S</w:t>
            </w:r>
            <w:r>
              <w:rPr>
                <w:rFonts w:ascii="宋体" w:cs="宋体" w:hint="eastAsia"/>
                <w:sz w:val="18"/>
                <w:szCs w:val="18"/>
              </w:rPr>
              <w:t>待审核</w:t>
            </w:r>
            <w:r>
              <w:rPr>
                <w:rFonts w:ascii="宋体" w:cs="宋体"/>
                <w:sz w:val="18"/>
                <w:szCs w:val="18"/>
              </w:rPr>
              <w:t>/A</w:t>
            </w:r>
            <w:r>
              <w:rPr>
                <w:rFonts w:ascii="宋体" w:cs="宋体" w:hint="eastAsia"/>
                <w:sz w:val="18"/>
                <w:szCs w:val="18"/>
              </w:rPr>
              <w:t>待安排</w:t>
            </w:r>
            <w:r>
              <w:rPr>
                <w:rFonts w:ascii="宋体" w:cs="宋体"/>
                <w:sz w:val="18"/>
                <w:szCs w:val="18"/>
              </w:rPr>
              <w:t>/T</w:t>
            </w:r>
            <w:r>
              <w:rPr>
                <w:rFonts w:ascii="宋体" w:cs="宋体" w:hint="eastAsia"/>
                <w:sz w:val="18"/>
                <w:szCs w:val="18"/>
              </w:rPr>
              <w:t>待提车</w:t>
            </w:r>
            <w:r>
              <w:rPr>
                <w:rFonts w:ascii="宋体" w:cs="宋体"/>
                <w:sz w:val="18"/>
                <w:szCs w:val="18"/>
              </w:rPr>
              <w:t>/Z</w:t>
            </w:r>
            <w:r>
              <w:rPr>
                <w:rFonts w:ascii="宋体" w:cs="宋体" w:hint="eastAsia"/>
                <w:sz w:val="18"/>
                <w:szCs w:val="18"/>
              </w:rPr>
              <w:t>待核实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是否上传保单</w:t>
            </w:r>
            <w:r>
              <w:rPr>
                <w:rFonts w:ascii="宋体" w:cs="宋体"/>
                <w:sz w:val="18"/>
                <w:szCs w:val="18"/>
              </w:rPr>
              <w:t>)/Y</w:t>
            </w:r>
            <w:r>
              <w:rPr>
                <w:rFonts w:hint="eastAsia"/>
              </w:rPr>
              <w:t>待装板</w:t>
            </w:r>
            <w:r>
              <w:t>/M</w:t>
            </w:r>
            <w:r>
              <w:rPr>
                <w:rFonts w:hint="eastAsia"/>
              </w:rPr>
              <w:t>待中转</w:t>
            </w:r>
            <w:r>
              <w:t>/N</w:t>
            </w:r>
            <w:r>
              <w:rPr>
                <w:rFonts w:hint="eastAsia"/>
              </w:rPr>
              <w:t>待到达</w:t>
            </w:r>
            <w:r>
              <w:t>/(B</w:t>
            </w:r>
            <w:r>
              <w:rPr>
                <w:rFonts w:hint="eastAsia"/>
              </w:rPr>
              <w:t>待送车</w:t>
            </w:r>
            <w:r>
              <w:t>|G</w:t>
            </w:r>
            <w:r>
              <w:rPr>
                <w:rFonts w:hint="eastAsia"/>
              </w:rPr>
              <w:t>待交车</w:t>
            </w:r>
            <w:r>
              <w:t>)</w:t>
            </w:r>
            <w:r>
              <w:rPr>
                <w:rFonts w:ascii="宋体" w:cs="宋体"/>
                <w:sz w:val="18"/>
                <w:szCs w:val="18"/>
              </w:rPr>
              <w:t>/D</w:t>
            </w:r>
            <w:r>
              <w:rPr>
                <w:rFonts w:ascii="宋体" w:cs="宋体" w:hint="eastAsia"/>
                <w:sz w:val="18"/>
                <w:szCs w:val="18"/>
              </w:rPr>
              <w:t>已到达</w:t>
            </w:r>
            <w:r>
              <w:rPr>
                <w:rFonts w:ascii="宋体" w:cs="宋体"/>
                <w:sz w:val="18"/>
                <w:szCs w:val="18"/>
              </w:rPr>
              <w:t>/W</w:t>
            </w:r>
            <w:r>
              <w:rPr>
                <w:rFonts w:ascii="宋体" w:cs="宋体" w:hint="eastAsia"/>
                <w:sz w:val="18"/>
                <w:szCs w:val="18"/>
              </w:rPr>
              <w:t>已完成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PAY_STATUS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</w:t>
            </w:r>
            <w:r>
              <w:rPr>
                <w:rFonts w:ascii="宋体" w:cs="宋体" w:hint="eastAsia"/>
                <w:sz w:val="18"/>
                <w:szCs w:val="18"/>
              </w:rPr>
              <w:t>已支付</w:t>
            </w:r>
            <w:r>
              <w:rPr>
                <w:rFonts w:ascii="宋体" w:cs="宋体"/>
                <w:sz w:val="18"/>
                <w:szCs w:val="18"/>
              </w:rPr>
              <w:t>/W</w:t>
            </w:r>
            <w:r>
              <w:rPr>
                <w:rFonts w:ascii="宋体" w:cs="宋体" w:hint="eastAsia"/>
                <w:sz w:val="18"/>
                <w:szCs w:val="18"/>
              </w:rPr>
              <w:t>未支付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是否需要回单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receipt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Y/N  (</w:t>
            </w:r>
            <w:r>
              <w:rPr>
                <w:rFonts w:ascii="宋体" w:cs="宋体" w:hint="eastAsia"/>
                <w:sz w:val="18"/>
                <w:szCs w:val="18"/>
              </w:rPr>
              <w:t>回单是在审核时设置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是否需要回访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visit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Y/N(</w:t>
            </w:r>
            <w:r>
              <w:rPr>
                <w:rFonts w:ascii="宋体" w:cs="宋体" w:hint="eastAsia"/>
                <w:sz w:val="18"/>
                <w:szCs w:val="18"/>
              </w:rPr>
              <w:t>回单是在审核时设置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是否已回访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is_visit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Y/N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回访备注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visit_bei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代收人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income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代收人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代收人的设置人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管理员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master_income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回单人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Hui_man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是否已回单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is_hui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支付方式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PAY_WAY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（</w:t>
            </w:r>
            <w:r>
              <w:rPr>
                <w:rFonts w:ascii="宋体" w:cs="宋体"/>
                <w:sz w:val="18"/>
                <w:szCs w:val="18"/>
              </w:rPr>
              <w:t>B</w:t>
            </w:r>
            <w:r>
              <w:rPr>
                <w:rFonts w:ascii="宋体" w:cs="宋体" w:hint="eastAsia"/>
                <w:sz w:val="18"/>
                <w:szCs w:val="18"/>
              </w:rPr>
              <w:t>支付宝</w:t>
            </w:r>
            <w:r>
              <w:rPr>
                <w:rFonts w:ascii="宋体" w:cs="宋体"/>
                <w:sz w:val="18"/>
                <w:szCs w:val="18"/>
              </w:rPr>
              <w:t>/W</w:t>
            </w:r>
            <w:r>
              <w:rPr>
                <w:rFonts w:ascii="宋体" w:cs="宋体" w:hint="eastAsia"/>
                <w:sz w:val="18"/>
                <w:szCs w:val="18"/>
              </w:rPr>
              <w:t>微信</w:t>
            </w:r>
            <w:r>
              <w:rPr>
                <w:rFonts w:ascii="宋体" w:cs="宋体"/>
                <w:sz w:val="18"/>
                <w:szCs w:val="18"/>
              </w:rPr>
              <w:t>)/H</w:t>
            </w:r>
            <w:r>
              <w:rPr>
                <w:rFonts w:ascii="宋体" w:cs="宋体" w:hint="eastAsia"/>
                <w:sz w:val="18"/>
                <w:szCs w:val="18"/>
              </w:rPr>
              <w:t>货到付款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接车方式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order_way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司机接车</w:t>
            </w:r>
            <w:r>
              <w:t>/X</w:t>
            </w:r>
            <w:r>
              <w:rPr>
                <w:rFonts w:hint="eastAsia"/>
              </w:rPr>
              <w:t>小板接车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车品牌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order_info_brand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车型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order_info_type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车牌号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order_info_carmark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总价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order_info_zj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车价格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长途费用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order_info_c_car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集散地</w:t>
            </w:r>
            <w:r>
              <w:rPr>
                <w:rFonts w:ascii="宋体" w:cs="宋体"/>
                <w:sz w:val="18"/>
                <w:szCs w:val="18"/>
              </w:rPr>
              <w:t>-</w:t>
            </w:r>
            <w:r>
              <w:rPr>
                <w:rFonts w:ascii="宋体" w:cs="宋体" w:hint="eastAsia"/>
                <w:sz w:val="18"/>
                <w:szCs w:val="18"/>
              </w:rPr>
              <w:t>集散地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提车费用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order_info_t_car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送车费用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order_info_s_car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直达本字段为</w:t>
            </w:r>
            <w:r>
              <w:rPr>
                <w:rFonts w:ascii="宋体" w:cs="宋体"/>
                <w:sz w:val="18"/>
                <w:szCs w:val="18"/>
              </w:rPr>
              <w:t>0)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上门送车费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order_smsc_car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毛利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order_info_margin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保险单费用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order_info_bxd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是否上门送车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order_info_smsc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Y/N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pay_time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pay_people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优惠码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fav_code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表</w:t>
            </w:r>
            <w:r>
              <w:t>TUO_FAVORABLE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起始地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order_info_star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发车人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order_info_tclxr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以逗号分隔存储（姓名，身份证，手机号）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起始地址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order_info_star_address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详细地址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目的地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order_info_end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收车人</w:t>
            </w:r>
            <w:r>
              <w:rPr>
                <w:rFonts w:ascii="宋体" w:hAnsi="宋体" w:cs="Calibri"/>
                <w:sz w:val="18"/>
                <w:szCs w:val="18"/>
              </w:rPr>
              <w:t xml:space="preserve">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order_info_sclxr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以逗号分隔存储（姓名，身份证，手机号）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上门送车地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order_info_smscd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31" w:name="OLE_LINK18"/>
            <w:bookmarkStart w:id="32" w:name="OLE_LINK26"/>
            <w:r>
              <w:rPr>
                <w:rFonts w:ascii="宋体" w:hAnsi="宋体" w:cs="Calibri"/>
                <w:sz w:val="18"/>
                <w:szCs w:val="18"/>
              </w:rPr>
              <w:t>VARCHAR(5</w:t>
            </w:r>
            <w:bookmarkEnd w:id="31"/>
            <w:bookmarkEnd w:id="32"/>
            <w:r>
              <w:rPr>
                <w:rFonts w:ascii="宋体" w:hAnsi="宋体" w:cs="Calibri"/>
                <w:sz w:val="18"/>
                <w:szCs w:val="18"/>
              </w:rPr>
              <w:t>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目的地地址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order_info_end_address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详细地址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order_info_remark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洗车费用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car_washing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没有设置</w:t>
            </w:r>
            <w:r>
              <w:rPr>
                <w:rFonts w:ascii="宋体" w:cs="宋体"/>
                <w:sz w:val="18"/>
                <w:szCs w:val="18"/>
              </w:rPr>
              <w:t>0)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业务类型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busin_type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</w:t>
            </w:r>
            <w:r>
              <w:rPr>
                <w:rFonts w:ascii="宋体" w:hAnsi="宋体" w:cs="Calibri" w:hint="eastAsia"/>
                <w:sz w:val="18"/>
                <w:szCs w:val="18"/>
              </w:rPr>
              <w:t>散车</w:t>
            </w:r>
            <w:r>
              <w:rPr>
                <w:rFonts w:ascii="宋体" w:hAnsi="宋体" w:cs="Calibri"/>
                <w:sz w:val="18"/>
                <w:szCs w:val="18"/>
              </w:rPr>
              <w:t>/B</w:t>
            </w:r>
            <w:r>
              <w:rPr>
                <w:rFonts w:ascii="宋体" w:hAnsi="宋体" w:cs="Calibri" w:hint="eastAsia"/>
                <w:sz w:val="18"/>
                <w:szCs w:val="18"/>
              </w:rPr>
              <w:t>公司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公司名称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r>
              <w:rPr>
                <w:rFonts w:ascii="宋体" w:hAnsi="宋体" w:cs="Calibri"/>
                <w:sz w:val="18"/>
                <w:szCs w:val="18"/>
              </w:rPr>
              <w:t>company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当业务类型为公司时需要输入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是否月结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r>
              <w:rPr>
                <w:rFonts w:ascii="宋体" w:hAnsi="宋体" w:cs="Calibri"/>
                <w:sz w:val="18"/>
                <w:szCs w:val="18"/>
              </w:rPr>
              <w:t>is_yuej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开票类型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r>
              <w:rPr>
                <w:rFonts w:ascii="宋体" w:hAnsi="宋体" w:cs="Calibri"/>
                <w:sz w:val="18"/>
                <w:szCs w:val="18"/>
              </w:rPr>
              <w:t>bill_type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t>A</w:t>
            </w:r>
            <w:r>
              <w:rPr>
                <w:rFonts w:hint="eastAsia"/>
              </w:rPr>
              <w:t>普票、</w:t>
            </w:r>
            <w:r>
              <w:t>B</w:t>
            </w:r>
            <w:r>
              <w:rPr>
                <w:rFonts w:hint="eastAsia"/>
              </w:rPr>
              <w:t>增票、</w:t>
            </w:r>
            <w:r>
              <w:t>C</w:t>
            </w:r>
            <w:r>
              <w:rPr>
                <w:rFonts w:hint="eastAsia"/>
              </w:rPr>
              <w:t>其他（输入费用）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票据费用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r>
              <w:rPr>
                <w:rFonts w:ascii="宋体" w:hAnsi="宋体" w:cs="Calibri"/>
                <w:sz w:val="18"/>
                <w:szCs w:val="18"/>
              </w:rPr>
              <w:t>bill_price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当开票类型为</w:t>
            </w:r>
            <w:r>
              <w:t>C</w:t>
            </w:r>
            <w:r>
              <w:rPr>
                <w:rFonts w:hint="eastAsia"/>
              </w:rPr>
              <w:t>时需要输入金额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提车时间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r>
              <w:rPr>
                <w:rFonts w:ascii="宋体" w:hAnsi="宋体" w:cs="Calibri"/>
                <w:sz w:val="18"/>
                <w:szCs w:val="18"/>
              </w:rPr>
              <w:t>ti_car_time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</w:rPr>
              <w:t>短信接收人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r>
              <w:rPr>
                <w:rFonts w:ascii="宋体" w:hAnsi="宋体" w:cs="Calibri"/>
                <w:sz w:val="18"/>
                <w:szCs w:val="18"/>
              </w:rPr>
              <w:t>mess_rec_man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电话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审核备注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r>
              <w:rPr>
                <w:rFonts w:ascii="宋体" w:hAnsi="宋体" w:cs="Calibri"/>
                <w:sz w:val="18"/>
                <w:szCs w:val="18"/>
              </w:rPr>
              <w:t>sh_bei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sh_status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ascii="宋体" w:cs="Calibri" w:hint="eastAsia"/>
                <w:sz w:val="18"/>
                <w:szCs w:val="18"/>
              </w:rPr>
              <w:t>保险单编号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policy_code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订单总运费是否收取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fin_is_yun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t>Y/N</w:t>
            </w:r>
            <w:r>
              <w:rPr>
                <w:rFonts w:hint="eastAsia"/>
              </w:rPr>
              <w:t>相对财务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订单总运费流水号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fin_yun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相对财务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保费是否支出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fin_is_bao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t>Y/N</w:t>
            </w:r>
            <w:r>
              <w:rPr>
                <w:rFonts w:hint="eastAsia"/>
              </w:rPr>
              <w:t>相对财务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保费流水号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fin_bao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相对财务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发票是否已支付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fin_is_fa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t>Y/N</w:t>
            </w:r>
            <w:r>
              <w:rPr>
                <w:rFonts w:hint="eastAsia"/>
              </w:rPr>
              <w:t>相对财务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发票流水号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fin_fa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相对财务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点单来源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source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t>A</w:t>
            </w:r>
            <w:r>
              <w:rPr>
                <w:rFonts w:hint="eastAsia"/>
              </w:rPr>
              <w:t>客服下单</w:t>
            </w:r>
            <w:r>
              <w:t>/B</w:t>
            </w:r>
            <w:r>
              <w:rPr>
                <w:rFonts w:hint="eastAsia"/>
              </w:rPr>
              <w:t>前端用户下单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订单产品类型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33" w:name="OLE_LINK28"/>
            <w:bookmarkStart w:id="34" w:name="OLE_LINK29"/>
            <w:r>
              <w:rPr>
                <w:rFonts w:ascii="宋体" w:hAnsi="宋体" w:cs="Calibri"/>
                <w:sz w:val="18"/>
                <w:szCs w:val="18"/>
              </w:rPr>
              <w:t>product_type</w:t>
            </w:r>
            <w:bookmarkEnd w:id="33"/>
            <w:bookmarkEnd w:id="34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bookmarkStart w:id="35" w:name="OLE_LINK32"/>
            <w:bookmarkStart w:id="36" w:name="OLE_LINK34"/>
            <w:r>
              <w:rPr>
                <w:rFonts w:ascii="宋体" w:hAnsi="宋体" w:cs="Calibri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直发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/B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常规运输</w:t>
            </w:r>
            <w:bookmarkEnd w:id="35"/>
            <w:bookmarkEnd w:id="36"/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咨询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refer_id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kern w:val="0"/>
                <w:sz w:val="18"/>
                <w:szCs w:val="18"/>
              </w:rPr>
            </w:pPr>
            <w:r>
              <w:t>A</w:t>
            </w:r>
            <w:r>
              <w:rPr>
                <w:rFonts w:hint="eastAsia"/>
              </w:rPr>
              <w:t>客服下单时产生</w:t>
            </w:r>
          </w:p>
        </w:tc>
      </w:tr>
    </w:tbl>
    <w:p w:rsidR="003859A4" w:rsidRDefault="003859A4">
      <w:pPr>
        <w:pStyle w:val="ListParagraph1"/>
        <w:ind w:left="360" w:firstLineChars="0" w:firstLine="0"/>
      </w:pPr>
    </w:p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订单副表</w:t>
      </w:r>
      <w:r>
        <w:t>tuo_order_assistant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订单编号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会员账号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USER_CODE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下单人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t>TUO_USER-&gt;</w:t>
            </w:r>
            <w:r>
              <w:rPr>
                <w:rFonts w:ascii="宋体" w:cs="Calibri"/>
                <w:sz w:val="18"/>
                <w:szCs w:val="18"/>
              </w:rPr>
              <w:t xml:space="preserve"> TEL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生成订单时间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ORDER_TIEM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订单状态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</w:t>
            </w:r>
            <w:r>
              <w:rPr>
                <w:rFonts w:ascii="宋体" w:hAnsi="宋体" w:cs="Calibri"/>
                <w:sz w:val="18"/>
                <w:szCs w:val="18"/>
              </w:rPr>
              <w:t>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S</w:t>
            </w:r>
            <w:r>
              <w:rPr>
                <w:rFonts w:ascii="宋体" w:cs="宋体" w:hint="eastAsia"/>
                <w:sz w:val="18"/>
                <w:szCs w:val="18"/>
              </w:rPr>
              <w:t>待审核</w:t>
            </w:r>
            <w:r>
              <w:rPr>
                <w:rFonts w:ascii="宋体" w:cs="宋体"/>
                <w:sz w:val="18"/>
                <w:szCs w:val="18"/>
              </w:rPr>
              <w:t>/A</w:t>
            </w:r>
            <w:r>
              <w:rPr>
                <w:rFonts w:ascii="宋体" w:cs="宋体" w:hint="eastAsia"/>
                <w:sz w:val="18"/>
                <w:szCs w:val="18"/>
              </w:rPr>
              <w:t>待安排</w:t>
            </w:r>
            <w:r>
              <w:rPr>
                <w:rFonts w:ascii="宋体" w:cs="宋体"/>
                <w:sz w:val="18"/>
                <w:szCs w:val="18"/>
              </w:rPr>
              <w:t>/T</w:t>
            </w:r>
            <w:r>
              <w:rPr>
                <w:rFonts w:ascii="宋体" w:cs="宋体" w:hint="eastAsia"/>
                <w:sz w:val="18"/>
                <w:szCs w:val="18"/>
              </w:rPr>
              <w:t>待提车</w:t>
            </w:r>
            <w:r>
              <w:rPr>
                <w:rFonts w:ascii="宋体" w:cs="宋体"/>
                <w:sz w:val="18"/>
                <w:szCs w:val="18"/>
              </w:rPr>
              <w:t>/Z</w:t>
            </w:r>
            <w:r>
              <w:rPr>
                <w:rFonts w:ascii="宋体" w:cs="宋体" w:hint="eastAsia"/>
                <w:sz w:val="18"/>
                <w:szCs w:val="18"/>
              </w:rPr>
              <w:t>待核实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是否上传保单</w:t>
            </w:r>
            <w:r>
              <w:rPr>
                <w:rFonts w:ascii="宋体" w:cs="宋体"/>
                <w:sz w:val="18"/>
                <w:szCs w:val="18"/>
              </w:rPr>
              <w:t>)/Y</w:t>
            </w:r>
            <w:r>
              <w:rPr>
                <w:rFonts w:hint="eastAsia"/>
              </w:rPr>
              <w:t>待装板</w:t>
            </w:r>
            <w:r>
              <w:t>/M</w:t>
            </w:r>
            <w:r>
              <w:rPr>
                <w:rFonts w:hint="eastAsia"/>
              </w:rPr>
              <w:t>待中转</w:t>
            </w:r>
            <w:r>
              <w:t>/N</w:t>
            </w:r>
            <w:r>
              <w:rPr>
                <w:rFonts w:hint="eastAsia"/>
              </w:rPr>
              <w:t>待到达</w:t>
            </w:r>
            <w:r>
              <w:t>/(B</w:t>
            </w:r>
            <w:r>
              <w:rPr>
                <w:rFonts w:hint="eastAsia"/>
              </w:rPr>
              <w:t>待送车</w:t>
            </w:r>
            <w:r>
              <w:t>|G</w:t>
            </w:r>
            <w:r>
              <w:rPr>
                <w:rFonts w:hint="eastAsia"/>
              </w:rPr>
              <w:t>待交车</w:t>
            </w:r>
            <w:r>
              <w:t>)</w:t>
            </w:r>
            <w:r>
              <w:rPr>
                <w:rFonts w:ascii="宋体" w:cs="宋体"/>
                <w:sz w:val="18"/>
                <w:szCs w:val="18"/>
              </w:rPr>
              <w:t>/D</w:t>
            </w:r>
            <w:r>
              <w:rPr>
                <w:rFonts w:ascii="宋体" w:cs="宋体" w:hint="eastAsia"/>
                <w:sz w:val="18"/>
                <w:szCs w:val="18"/>
              </w:rPr>
              <w:t>已到达</w:t>
            </w:r>
            <w:r>
              <w:rPr>
                <w:rFonts w:ascii="宋体" w:cs="宋体"/>
                <w:sz w:val="18"/>
                <w:szCs w:val="18"/>
              </w:rPr>
              <w:t>/W</w:t>
            </w:r>
            <w:r>
              <w:rPr>
                <w:rFonts w:ascii="宋体" w:cs="宋体" w:hint="eastAsia"/>
                <w:sz w:val="18"/>
                <w:szCs w:val="18"/>
              </w:rPr>
              <w:t>已完成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PAY_STATUS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</w:t>
            </w:r>
            <w:r>
              <w:rPr>
                <w:rFonts w:ascii="宋体" w:cs="宋体" w:hint="eastAsia"/>
                <w:sz w:val="18"/>
                <w:szCs w:val="18"/>
              </w:rPr>
              <w:t>已支付</w:t>
            </w:r>
            <w:r>
              <w:rPr>
                <w:rFonts w:ascii="宋体" w:cs="宋体"/>
                <w:sz w:val="18"/>
                <w:szCs w:val="18"/>
              </w:rPr>
              <w:t>/W</w:t>
            </w:r>
            <w:r>
              <w:rPr>
                <w:rFonts w:ascii="宋体" w:cs="宋体" w:hint="eastAsia"/>
                <w:sz w:val="18"/>
                <w:szCs w:val="18"/>
              </w:rPr>
              <w:t>未支付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是否需要回单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receipt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Y/N  (</w:t>
            </w:r>
            <w:r>
              <w:rPr>
                <w:rFonts w:ascii="宋体" w:cs="宋体" w:hint="eastAsia"/>
                <w:sz w:val="18"/>
                <w:szCs w:val="18"/>
              </w:rPr>
              <w:t>回单是在审核时设置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是否需要回访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visit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Y/N(</w:t>
            </w:r>
            <w:r>
              <w:rPr>
                <w:rFonts w:ascii="宋体" w:cs="宋体" w:hint="eastAsia"/>
                <w:sz w:val="18"/>
                <w:szCs w:val="18"/>
              </w:rPr>
              <w:t>回单是在审核时设置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是否已回访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is_visit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Y/N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回访备注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visit_bei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代收人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income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代收人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代收人的设置人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管理员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master_income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回单人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Hui_man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是否已回单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is_hui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支付方式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PAY_WAY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（</w:t>
            </w:r>
            <w:r>
              <w:rPr>
                <w:rFonts w:ascii="宋体" w:cs="宋体"/>
                <w:sz w:val="18"/>
                <w:szCs w:val="18"/>
              </w:rPr>
              <w:t>B</w:t>
            </w:r>
            <w:r>
              <w:rPr>
                <w:rFonts w:ascii="宋体" w:cs="宋体" w:hint="eastAsia"/>
                <w:sz w:val="18"/>
                <w:szCs w:val="18"/>
              </w:rPr>
              <w:t>支付宝</w:t>
            </w:r>
            <w:r>
              <w:rPr>
                <w:rFonts w:ascii="宋体" w:cs="宋体"/>
                <w:sz w:val="18"/>
                <w:szCs w:val="18"/>
              </w:rPr>
              <w:t>/W</w:t>
            </w:r>
            <w:r>
              <w:rPr>
                <w:rFonts w:ascii="宋体" w:cs="宋体" w:hint="eastAsia"/>
                <w:sz w:val="18"/>
                <w:szCs w:val="18"/>
              </w:rPr>
              <w:t>微信</w:t>
            </w:r>
            <w:r>
              <w:rPr>
                <w:rFonts w:ascii="宋体" w:cs="宋体"/>
                <w:sz w:val="18"/>
                <w:szCs w:val="18"/>
              </w:rPr>
              <w:t>)/H</w:t>
            </w:r>
            <w:r>
              <w:rPr>
                <w:rFonts w:ascii="宋体" w:cs="宋体" w:hint="eastAsia"/>
                <w:sz w:val="18"/>
                <w:szCs w:val="18"/>
              </w:rPr>
              <w:t>货到付款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接车方式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order_way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t>S</w:t>
            </w:r>
            <w:r>
              <w:rPr>
                <w:rFonts w:hint="eastAsia"/>
              </w:rPr>
              <w:t>司机接车</w:t>
            </w:r>
            <w:r>
              <w:t>/X</w:t>
            </w:r>
            <w:r>
              <w:rPr>
                <w:rFonts w:hint="eastAsia"/>
              </w:rPr>
              <w:t>小板接车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车品牌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order_info_brand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车型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order_info_type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车牌号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order_info_carmark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总价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order_info_zj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车价格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长途费用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order_info_c_car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集散地</w:t>
            </w:r>
            <w:r>
              <w:rPr>
                <w:rFonts w:ascii="宋体" w:cs="宋体"/>
                <w:sz w:val="18"/>
                <w:szCs w:val="18"/>
              </w:rPr>
              <w:t>-</w:t>
            </w:r>
            <w:r>
              <w:rPr>
                <w:rFonts w:ascii="宋体" w:cs="宋体" w:hint="eastAsia"/>
                <w:sz w:val="18"/>
                <w:szCs w:val="18"/>
              </w:rPr>
              <w:t>集散地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提车费用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order_info_t_car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送车费用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order_info_s_car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直达本字段为</w:t>
            </w:r>
            <w:r>
              <w:rPr>
                <w:rFonts w:ascii="宋体" w:cs="宋体"/>
                <w:sz w:val="18"/>
                <w:szCs w:val="18"/>
              </w:rPr>
              <w:t>0)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上门送车费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order_smsc_car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毛利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order_info_margin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保险单费用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order_info_bxd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是否上门送车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order_info_smsc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Y/N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pay_time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pay_people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优惠码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fav_code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表</w:t>
            </w:r>
            <w:r>
              <w:t>TUO_FAVORABLE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起始地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order_info_star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发车人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order_info_tclxr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以逗号分隔存储（姓名，身份证，手机号）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起始地址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order_info_star_address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详细地址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目的地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order_info_end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收车人</w:t>
            </w:r>
            <w:r>
              <w:rPr>
                <w:rFonts w:ascii="宋体" w:hAnsi="宋体" w:cs="Calibri"/>
                <w:sz w:val="18"/>
                <w:szCs w:val="18"/>
              </w:rPr>
              <w:t xml:space="preserve"> 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order_info_sclxr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以逗号分隔存储（姓名，身份证，手机号）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上门送车地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order_info_smscd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目的地地址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order_info_end_address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详细地址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order_info_remark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洗车费用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car_washing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没有设置</w:t>
            </w:r>
            <w:r>
              <w:rPr>
                <w:rFonts w:ascii="宋体" w:cs="宋体"/>
                <w:sz w:val="18"/>
                <w:szCs w:val="18"/>
              </w:rPr>
              <w:t>0)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业务类型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busin_type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</w:t>
            </w:r>
            <w:r>
              <w:rPr>
                <w:rFonts w:ascii="宋体" w:hAnsi="宋体" w:cs="Calibri" w:hint="eastAsia"/>
                <w:sz w:val="18"/>
                <w:szCs w:val="18"/>
              </w:rPr>
              <w:t>散车</w:t>
            </w:r>
            <w:r>
              <w:rPr>
                <w:rFonts w:ascii="宋体" w:hAnsi="宋体" w:cs="Calibri"/>
                <w:sz w:val="18"/>
                <w:szCs w:val="18"/>
              </w:rPr>
              <w:t>/B</w:t>
            </w:r>
            <w:r>
              <w:rPr>
                <w:rFonts w:ascii="宋体" w:hAnsi="宋体" w:cs="Calibri" w:hint="eastAsia"/>
                <w:sz w:val="18"/>
                <w:szCs w:val="18"/>
              </w:rPr>
              <w:t>公司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公司名称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r>
              <w:rPr>
                <w:rFonts w:ascii="宋体" w:hAnsi="宋体" w:cs="Calibri"/>
                <w:sz w:val="18"/>
                <w:szCs w:val="18"/>
              </w:rPr>
              <w:t>company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当业务类型为公司时需要输入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是否月结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r>
              <w:rPr>
                <w:rFonts w:ascii="宋体" w:hAnsi="宋体" w:cs="Calibri"/>
                <w:sz w:val="18"/>
                <w:szCs w:val="18"/>
              </w:rPr>
              <w:t>is_yuej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开票类型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r>
              <w:rPr>
                <w:rFonts w:ascii="宋体" w:hAnsi="宋体" w:cs="Calibri"/>
                <w:sz w:val="18"/>
                <w:szCs w:val="18"/>
              </w:rPr>
              <w:t>bill_type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t>A</w:t>
            </w:r>
            <w:r>
              <w:rPr>
                <w:rFonts w:hint="eastAsia"/>
              </w:rPr>
              <w:t>普票、</w:t>
            </w:r>
            <w:r>
              <w:t>B</w:t>
            </w:r>
            <w:r>
              <w:rPr>
                <w:rFonts w:hint="eastAsia"/>
              </w:rPr>
              <w:t>增票、</w:t>
            </w:r>
            <w:r>
              <w:t>C</w:t>
            </w:r>
            <w:r>
              <w:rPr>
                <w:rFonts w:hint="eastAsia"/>
              </w:rPr>
              <w:t>其他（输入费用）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票据费用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r>
              <w:rPr>
                <w:rFonts w:ascii="宋体" w:hAnsi="宋体" w:cs="Calibri"/>
                <w:sz w:val="18"/>
                <w:szCs w:val="18"/>
              </w:rPr>
              <w:t>bill_price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当开票类型为</w:t>
            </w:r>
            <w:r>
              <w:t>C</w:t>
            </w:r>
            <w:r>
              <w:rPr>
                <w:rFonts w:hint="eastAsia"/>
              </w:rPr>
              <w:t>时需要输入金额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提车时间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r>
              <w:rPr>
                <w:rFonts w:ascii="宋体" w:hAnsi="宋体" w:cs="Calibri"/>
                <w:sz w:val="18"/>
                <w:szCs w:val="18"/>
              </w:rPr>
              <w:t>ti_car_time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</w:rPr>
              <w:t>短信接收人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r>
              <w:rPr>
                <w:rFonts w:ascii="宋体" w:hAnsi="宋体" w:cs="Calibri"/>
                <w:sz w:val="18"/>
                <w:szCs w:val="18"/>
              </w:rPr>
              <w:t>mess_rec_man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电话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审核备注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r>
              <w:rPr>
                <w:rFonts w:ascii="宋体" w:hAnsi="宋体" w:cs="Calibri"/>
                <w:sz w:val="18"/>
                <w:szCs w:val="18"/>
              </w:rPr>
              <w:t>sh_bei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sh_status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ascii="宋体" w:cs="Calibri" w:hint="eastAsia"/>
                <w:sz w:val="18"/>
                <w:szCs w:val="18"/>
              </w:rPr>
              <w:t>保险单编号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policy_code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订单总运费是否收取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fin_is_yun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t>Y/N</w:t>
            </w:r>
            <w:r>
              <w:rPr>
                <w:rFonts w:hint="eastAsia"/>
              </w:rPr>
              <w:t>相对财务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订单总运费流水号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fin_yun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相对财务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保费是否支出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fin_is_bao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t>Y/N</w:t>
            </w:r>
            <w:r>
              <w:rPr>
                <w:rFonts w:hint="eastAsia"/>
              </w:rPr>
              <w:t>相对财务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保费流水号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fin_bao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相对财务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发票是否已支付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fin_is_fa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t>Y/N</w:t>
            </w:r>
            <w:r>
              <w:rPr>
                <w:rFonts w:hint="eastAsia"/>
              </w:rPr>
              <w:t>相对财务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发票流水号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fin_fa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相对财务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点单来源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source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t>A</w:t>
            </w:r>
            <w:r>
              <w:rPr>
                <w:rFonts w:hint="eastAsia"/>
              </w:rPr>
              <w:t>客服下单</w:t>
            </w:r>
            <w:r>
              <w:t>/B</w:t>
            </w:r>
            <w:r>
              <w:rPr>
                <w:rFonts w:hint="eastAsia"/>
              </w:rPr>
              <w:t>前端用户下单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订单产品类型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product_type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直发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/B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常规运输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 w:rsidP="00E9734C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咨询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 w:rsidP="00E9734C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refer_id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 w:rsidP="00E9734C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 w:rsidP="00E9734C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 w:rsidP="00E9734C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 w:rsidP="00E9734C">
            <w:pPr>
              <w:jc w:val="left"/>
              <w:rPr>
                <w:rFonts w:ascii="宋体" w:cs="Calibri"/>
                <w:kern w:val="0"/>
                <w:sz w:val="18"/>
                <w:szCs w:val="18"/>
              </w:rPr>
            </w:pPr>
            <w:r>
              <w:t>A</w:t>
            </w:r>
            <w:r>
              <w:rPr>
                <w:rFonts w:hint="eastAsia"/>
              </w:rPr>
              <w:t>客服下单时产生</w:t>
            </w:r>
          </w:p>
        </w:tc>
      </w:tr>
    </w:tbl>
    <w:p w:rsidR="003859A4" w:rsidRDefault="003859A4"/>
    <w:p w:rsidR="003859A4" w:rsidRDefault="003859A4">
      <w:r>
        <w:t>11.</w:t>
      </w:r>
      <w:r>
        <w:rPr>
          <w:rFonts w:hint="eastAsia"/>
        </w:rPr>
        <w:t>位置跟中记录</w:t>
      </w:r>
      <w:r>
        <w:t xml:space="preserve">  tuo_position_tracking_record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订单编号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order_code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添加人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admin_code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管理员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内容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content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添加时间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发送状态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is_send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短信是否发送</w:t>
            </w:r>
            <w:r>
              <w:rPr>
                <w:rFonts w:ascii="宋体" w:cs="宋体"/>
                <w:sz w:val="18"/>
                <w:szCs w:val="18"/>
              </w:rPr>
              <w:t>(Y/N)</w:t>
            </w:r>
          </w:p>
        </w:tc>
      </w:tr>
    </w:tbl>
    <w:p w:rsidR="003859A4" w:rsidRDefault="003859A4"/>
    <w:p w:rsidR="003859A4" w:rsidRDefault="003859A4"/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直发</w:t>
      </w:r>
      <w:r>
        <w:t>TUO_LINE(</w:t>
      </w:r>
      <w:r>
        <w:rPr>
          <w:rFonts w:hint="eastAsia"/>
        </w:rPr>
        <w:t>集散地</w:t>
      </w:r>
      <w:r>
        <w:t>A-</w:t>
      </w:r>
      <w:r>
        <w:rPr>
          <w:rFonts w:hint="eastAsia"/>
        </w:rPr>
        <w:t>送车地</w:t>
      </w:r>
      <w:r>
        <w:t>D)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线路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LINE_ID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线路编号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37" w:name="OLE_LINK25"/>
            <w:r>
              <w:rPr>
                <w:rFonts w:ascii="宋体" w:hAnsi="宋体" w:cs="Calibri"/>
                <w:sz w:val="18"/>
                <w:szCs w:val="18"/>
              </w:rPr>
              <w:t>LINE_CODE</w:t>
            </w:r>
            <w:bookmarkEnd w:id="37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起始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LINE_STAR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以逗号拼接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省市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目的地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LINE_END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以逗号拼接</w:t>
            </w:r>
            <w:r>
              <w:rPr>
                <w:rFonts w:ascii="宋体" w:cs="宋体"/>
                <w:sz w:val="18"/>
                <w:szCs w:val="18"/>
              </w:rPr>
              <w:t>(</w:t>
            </w:r>
            <w:r>
              <w:rPr>
                <w:rFonts w:ascii="宋体" w:cs="宋体" w:hint="eastAsia"/>
                <w:sz w:val="18"/>
                <w:szCs w:val="18"/>
              </w:rPr>
              <w:t>省市</w:t>
            </w:r>
            <w:r>
              <w:rPr>
                <w:rFonts w:ascii="宋体" w:cs="宋体"/>
                <w:sz w:val="18"/>
                <w:szCs w:val="18"/>
              </w:rPr>
              <w:t>)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LINE_PRICE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bookmarkStart w:id="38" w:name="OLE_LINK36"/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  <w:bookmarkEnd w:id="38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bookmarkStart w:id="39" w:name="OLE_LINK21"/>
            <w:bookmarkStart w:id="40" w:name="OLE_LINK22"/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bookmarkEnd w:id="39"/>
            <w:bookmarkEnd w:id="40"/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添加时间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路线集散地</w:t>
      </w:r>
      <w:r>
        <w:t>TUO_LINE_SAN(</w:t>
      </w:r>
      <w:r>
        <w:rPr>
          <w:rFonts w:hint="eastAsia"/>
        </w:rPr>
        <w:t>集散地</w:t>
      </w:r>
      <w:r>
        <w:t>A-</w:t>
      </w:r>
      <w:r>
        <w:rPr>
          <w:rFonts w:hint="eastAsia"/>
        </w:rPr>
        <w:t>集散地</w:t>
      </w:r>
      <w:r>
        <w:t>B)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集散地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SAN_ID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集散地编号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SAN_CODE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起始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SAN_STAR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bookmarkStart w:id="41" w:name="OLE_LINK24"/>
            <w:bookmarkStart w:id="42" w:name="OLE_LINK23"/>
            <w:r>
              <w:rPr>
                <w:rFonts w:ascii="宋体"/>
                <w:sz w:val="18"/>
                <w:szCs w:val="18"/>
              </w:rPr>
              <w:t>VARCHAR(50)</w:t>
            </w:r>
            <w:bookmarkEnd w:id="41"/>
            <w:bookmarkEnd w:id="42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bookmarkStart w:id="43" w:name="OLE_LINK19"/>
            <w:bookmarkStart w:id="44" w:name="OLE_LINK20"/>
            <w:r>
              <w:rPr>
                <w:rFonts w:ascii="宋体" w:cs="宋体" w:hint="eastAsia"/>
                <w:sz w:val="18"/>
                <w:szCs w:val="18"/>
              </w:rPr>
              <w:t>集散地的起始</w:t>
            </w:r>
            <w:bookmarkEnd w:id="43"/>
            <w:bookmarkEnd w:id="44"/>
            <w:r>
              <w:rPr>
                <w:rFonts w:ascii="宋体" w:cs="宋体" w:hint="eastAsia"/>
                <w:sz w:val="18"/>
                <w:szCs w:val="18"/>
              </w:rPr>
              <w:t>用逗号间隔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终点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SAN_END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集散地的结束用逗号间隔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SAN_PRICE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45" w:name="OLE_LINK77"/>
            <w:bookmarkStart w:id="46" w:name="OLE_LINK78"/>
            <w:r>
              <w:rPr>
                <w:rFonts w:ascii="宋体" w:cs="Calibri" w:hint="eastAsia"/>
                <w:sz w:val="18"/>
                <w:szCs w:val="18"/>
              </w:rPr>
              <w:t>添加时间</w:t>
            </w:r>
            <w:bookmarkEnd w:id="45"/>
            <w:bookmarkEnd w:id="46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SAN_TIME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地区</w:t>
      </w:r>
      <w:r>
        <w:t>TUO_AREA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地区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AREA_ID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bookmarkStart w:id="47" w:name="OLE_LINK27"/>
            <w:r>
              <w:rPr>
                <w:rFonts w:ascii="宋体"/>
                <w:sz w:val="18"/>
                <w:szCs w:val="18"/>
              </w:rPr>
              <w:t>INT(11)</w:t>
            </w:r>
            <w:bookmarkEnd w:id="47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父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AREA_PID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地区名称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AREA_NAME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添加时间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AREA_ADD_TIME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地区层级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AREA_TYPE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可到达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area_set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针对省市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可提车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area_get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针对区县</w:t>
            </w: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优惠券</w:t>
      </w:r>
      <w:r>
        <w:t xml:space="preserve"> tuo_favorable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券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fav_id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优惠码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fav_code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有效开始日期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fav_startime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有效结束日期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fav_endtime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是否可用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fav_flag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</w:t>
            </w:r>
            <w:r>
              <w:rPr>
                <w:rFonts w:ascii="宋体" w:cs="宋体" w:hint="eastAsia"/>
                <w:sz w:val="18"/>
                <w:szCs w:val="18"/>
              </w:rPr>
              <w:t>可用</w:t>
            </w:r>
            <w:r>
              <w:rPr>
                <w:rFonts w:ascii="宋体" w:cs="宋体"/>
                <w:sz w:val="18"/>
                <w:szCs w:val="18"/>
              </w:rPr>
              <w:t>/N</w:t>
            </w:r>
            <w:r>
              <w:rPr>
                <w:rFonts w:ascii="宋体" w:cs="宋体" w:hint="eastAsia"/>
                <w:sz w:val="18"/>
                <w:szCs w:val="18"/>
              </w:rPr>
              <w:t>作废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优惠券金额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fav_price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用户用户手机号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user_code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用户姓名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user_name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fav_status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使用状态</w:t>
            </w:r>
            <w:r>
              <w:rPr>
                <w:rFonts w:ascii="宋体" w:cs="宋体"/>
                <w:sz w:val="18"/>
                <w:szCs w:val="18"/>
              </w:rPr>
              <w:t xml:space="preserve"> Y</w:t>
            </w:r>
            <w:r>
              <w:rPr>
                <w:rFonts w:ascii="宋体" w:cs="宋体" w:hint="eastAsia"/>
                <w:sz w:val="18"/>
                <w:szCs w:val="18"/>
              </w:rPr>
              <w:t>已用</w:t>
            </w:r>
            <w:r>
              <w:rPr>
                <w:rFonts w:ascii="宋体" w:cs="宋体"/>
                <w:sz w:val="18"/>
                <w:szCs w:val="18"/>
              </w:rPr>
              <w:t xml:space="preserve"> N</w:t>
            </w:r>
            <w:r>
              <w:rPr>
                <w:rFonts w:ascii="宋体" w:cs="宋体" w:hint="eastAsia"/>
                <w:sz w:val="18"/>
                <w:szCs w:val="18"/>
              </w:rPr>
              <w:t>未用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创建时间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t xml:space="preserve">  </w:t>
      </w:r>
      <w:r>
        <w:rPr>
          <w:rFonts w:hint="eastAsia"/>
        </w:rPr>
        <w:t>内容管理</w:t>
      </w:r>
      <w:r>
        <w:t>TUO_ARTICLE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48" w:name="_Hlk457306843"/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ARTICLE_ID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bookmarkStart w:id="49" w:name="OLE_LINK33"/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  <w:bookmarkEnd w:id="49"/>
          </w:p>
        </w:tc>
      </w:tr>
      <w:bookmarkEnd w:id="48"/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ARTICLE_CODE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50" w:name="OLE_LINK30"/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  <w:bookmarkEnd w:id="50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标题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TITLE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内容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CONTENT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TEXT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图片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ARTICLE_IMG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父</w:t>
            </w:r>
            <w:r>
              <w:rPr>
                <w:rFonts w:ascii="宋体" w:hAns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ARTICLE_PID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创建时间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ARTICLE_TIME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提车费</w:t>
      </w:r>
      <w:r>
        <w:t>TUO_TI(</w:t>
      </w:r>
      <w:r>
        <w:rPr>
          <w:rFonts w:hint="eastAsia"/>
        </w:rPr>
        <w:t>发车</w:t>
      </w:r>
      <w:r>
        <w:t>)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提车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TI_ID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提车</w:t>
            </w:r>
            <w:r>
              <w:rPr>
                <w:rFonts w:ascii="宋体" w:hAnsi="宋体" w:cs="Calibri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TI_CODE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起始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TI_STAR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集散地的起始用逗号间隔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终点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TI_END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集散地的结束用逗号间隔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小板提车费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ti_driver_price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bookmarkStart w:id="51" w:name="OLE_LINK70"/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bookmarkEnd w:id="51"/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司机提车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ti_platelets_price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送车费</w:t>
      </w:r>
      <w:r>
        <w:t>TUO_SONG</w:t>
      </w:r>
      <w:r>
        <w:tab/>
        <w:t>(</w:t>
      </w:r>
      <w:r>
        <w:rPr>
          <w:rFonts w:hint="eastAsia"/>
        </w:rPr>
        <w:t>送车</w:t>
      </w:r>
      <w:r>
        <w:t>)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送车费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SONG_ID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送车费</w:t>
            </w:r>
            <w:r>
              <w:rPr>
                <w:rFonts w:ascii="宋体" w:hAnsi="宋体" w:cs="Calibri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SONG_CODE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起始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SONG_STAR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集散地的起始用逗号间隔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终点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SONG_END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集散地的结束用逗号间隔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小板送车费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SONG_driver_price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bookmarkStart w:id="52" w:name="OLE_LINK69"/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  <w:bookmarkEnd w:id="52"/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司机上门送车费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song_platelets_price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上门送车费</w:t>
      </w:r>
      <w:r>
        <w:t>TUO_SM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上门送车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SM_ID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上门送车</w:t>
            </w:r>
            <w:r>
              <w:rPr>
                <w:rFonts w:ascii="宋体" w:hAnsi="宋体" w:cs="Calibri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SM_CODE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起始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SM_STAR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集散地的起始用逗号间隔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终点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SM_END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集散地的结束用逗号间隔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小板上门送车费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sm_driver_price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司机上门送车费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sm_platelets_price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毛利</w:t>
      </w:r>
      <w:r>
        <w:t>TUO_MAOLI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毛利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ML_ID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毛利编号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ML_CODE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起始省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ML_STAR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终点省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ML_END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类别</w:t>
            </w:r>
            <w:r>
              <w:rPr>
                <w:rFonts w:ascii="宋体" w:cs="Calibri"/>
                <w:sz w:val="18"/>
                <w:szCs w:val="18"/>
              </w:rPr>
              <w:t>1</w:t>
            </w:r>
            <w:r>
              <w:rPr>
                <w:rFonts w:ascii="宋体" w:cs="Calibri" w:hint="eastAsia"/>
                <w:sz w:val="18"/>
                <w:szCs w:val="18"/>
              </w:rPr>
              <w:t>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ml_price_one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类别</w:t>
            </w:r>
            <w:r>
              <w:rPr>
                <w:rFonts w:ascii="宋体" w:cs="Calibri"/>
                <w:sz w:val="18"/>
                <w:szCs w:val="18"/>
              </w:rPr>
              <w:t>2</w:t>
            </w:r>
            <w:r>
              <w:rPr>
                <w:rFonts w:ascii="宋体" w:cs="Calibri" w:hint="eastAsia"/>
                <w:sz w:val="18"/>
                <w:szCs w:val="18"/>
              </w:rPr>
              <w:t>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ml_price_two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类别</w:t>
            </w:r>
            <w:r>
              <w:rPr>
                <w:rFonts w:ascii="宋体" w:cs="Calibri"/>
                <w:sz w:val="18"/>
                <w:szCs w:val="18"/>
              </w:rPr>
              <w:t>3</w:t>
            </w:r>
            <w:r>
              <w:rPr>
                <w:rFonts w:ascii="宋体" w:cs="Calibri" w:hint="eastAsia"/>
                <w:sz w:val="18"/>
                <w:szCs w:val="18"/>
              </w:rPr>
              <w:t>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ml_price_three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类别</w:t>
            </w:r>
            <w:r>
              <w:rPr>
                <w:rFonts w:ascii="宋体" w:cs="Calibri"/>
                <w:sz w:val="18"/>
                <w:szCs w:val="18"/>
              </w:rPr>
              <w:t>4</w:t>
            </w:r>
            <w:r>
              <w:rPr>
                <w:rFonts w:ascii="宋体" w:cs="Calibri" w:hint="eastAsia"/>
                <w:sz w:val="18"/>
                <w:szCs w:val="18"/>
              </w:rPr>
              <w:t>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ml_price_four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类别</w:t>
            </w:r>
            <w:r>
              <w:rPr>
                <w:rFonts w:ascii="宋体" w:cs="Calibri"/>
                <w:sz w:val="18"/>
                <w:szCs w:val="18"/>
              </w:rPr>
              <w:t>5</w:t>
            </w:r>
            <w:r>
              <w:rPr>
                <w:rFonts w:ascii="宋体" w:cs="Calibri" w:hint="eastAsia"/>
                <w:sz w:val="18"/>
                <w:szCs w:val="18"/>
              </w:rPr>
              <w:t>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ml_price_five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车型加价</w:t>
      </w:r>
      <w:r>
        <w:t>TUO_CARXING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bookmarkStart w:id="53" w:name="OLE_LINK40"/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CXJJ_ID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车型编号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CXJJ_CODE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车品牌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CXJJ_BRAND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父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CXJJ_PID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车型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CXJJ_NAME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cxjj_types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整备质量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cxjj</w:t>
            </w:r>
            <w:r>
              <w:t>_</w:t>
            </w:r>
            <w:r>
              <w:rPr>
                <w:rFonts w:ascii="宋体" w:cs="Calibri"/>
                <w:sz w:val="18"/>
                <w:szCs w:val="18"/>
              </w:rPr>
              <w:t>quality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类别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cxjj_category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层级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cxjj_type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bookmarkEnd w:id="53"/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运单</w:t>
      </w:r>
      <w:r>
        <w:t>TUO_YUNDAN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</w:t>
            </w:r>
            <w:r>
              <w:rPr>
                <w:rFonts w:ascii="宋体" w:hAnsi="宋体" w:cs="宋体"/>
                <w:sz w:val="18"/>
                <w:szCs w:val="18"/>
              </w:rPr>
              <w:t>TUO_ORDER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运单编号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YD_CODE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54" w:name="OLE_LINK57"/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  <w:bookmarkEnd w:id="54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承运线路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55" w:name="OLE_LINK50"/>
            <w:r>
              <w:rPr>
                <w:rFonts w:ascii="宋体" w:cs="Calibri"/>
                <w:sz w:val="18"/>
                <w:szCs w:val="18"/>
              </w:rPr>
              <w:t>yd</w:t>
            </w:r>
            <w:bookmarkEnd w:id="55"/>
            <w:r>
              <w:rPr>
                <w:rFonts w:ascii="宋体" w:cs="Calibri"/>
                <w:sz w:val="18"/>
                <w:szCs w:val="18"/>
              </w:rPr>
              <w:t>_line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承运人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联系电话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YD_TEL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ind w:left="2100" w:hanging="2100"/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身份证号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YD_INDETITY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提车时间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YD_J_TIME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送车时间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YD_S_TIME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添加时间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接车公里数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yd_j_gong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90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使用公里数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yd_s_gong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支付状态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已支付</w:t>
            </w:r>
            <w:r>
              <w:rPr>
                <w:rFonts w:ascii="宋体" w:cs="宋体"/>
                <w:sz w:val="18"/>
                <w:szCs w:val="18"/>
              </w:rPr>
              <w:t>Y/</w:t>
            </w:r>
            <w:r>
              <w:rPr>
                <w:rFonts w:ascii="宋体" w:cs="宋体" w:hint="eastAsia"/>
                <w:sz w:val="18"/>
                <w:szCs w:val="18"/>
              </w:rPr>
              <w:t>未支付</w:t>
            </w:r>
            <w:r>
              <w:rPr>
                <w:rFonts w:ascii="宋体" w:cs="宋体"/>
                <w:sz w:val="18"/>
                <w:szCs w:val="18"/>
              </w:rPr>
              <w:t>W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发运状态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yd_fy_status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A</w:t>
            </w:r>
            <w:r>
              <w:rPr>
                <w:rFonts w:ascii="宋体" w:cs="宋体" w:hint="eastAsia"/>
                <w:sz w:val="18"/>
                <w:szCs w:val="18"/>
              </w:rPr>
              <w:t>待中转</w:t>
            </w:r>
            <w:r>
              <w:rPr>
                <w:rFonts w:ascii="宋体" w:cs="宋体"/>
                <w:sz w:val="18"/>
                <w:szCs w:val="18"/>
              </w:rPr>
              <w:t>/B</w:t>
            </w:r>
            <w:r>
              <w:rPr>
                <w:rFonts w:ascii="宋体" w:cs="宋体" w:hint="eastAsia"/>
                <w:sz w:val="18"/>
                <w:szCs w:val="18"/>
              </w:rPr>
              <w:t>待到达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被支付运单号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yd_cover_code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多个“</w:t>
            </w:r>
            <w:r>
              <w:rPr>
                <w:rFonts w:ascii="宋体" w:cs="宋体"/>
                <w:sz w:val="18"/>
                <w:szCs w:val="18"/>
              </w:rPr>
              <w:t>,</w:t>
            </w:r>
            <w:r>
              <w:rPr>
                <w:rFonts w:ascii="宋体" w:cs="宋体" w:hint="eastAsia"/>
                <w:sz w:val="18"/>
                <w:szCs w:val="18"/>
              </w:rPr>
              <w:t>”隔开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YD_MARK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</w:rPr>
              <w:t>提车联系人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YD_OTHER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VARCHAR(255)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运单类型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yd_type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t>A</w:t>
            </w:r>
            <w:r>
              <w:rPr>
                <w:rFonts w:hint="eastAsia"/>
              </w:rPr>
              <w:t>提车</w:t>
            </w:r>
            <w:r>
              <w:t>/B</w:t>
            </w:r>
            <w:r>
              <w:rPr>
                <w:rFonts w:hint="eastAsia"/>
              </w:rPr>
              <w:t>提短</w:t>
            </w:r>
            <w:r>
              <w:t>/(C</w:t>
            </w:r>
            <w:r>
              <w:rPr>
                <w:rFonts w:hint="eastAsia"/>
              </w:rPr>
              <w:t>公司发运</w:t>
            </w:r>
            <w:r>
              <w:t>|D</w:t>
            </w:r>
            <w:r>
              <w:rPr>
                <w:rFonts w:hint="eastAsia"/>
              </w:rPr>
              <w:t>个人发运</w:t>
            </w:r>
            <w:r>
              <w:t>)/E</w:t>
            </w:r>
            <w:r>
              <w:rPr>
                <w:rFonts w:hint="eastAsia"/>
              </w:rPr>
              <w:t>交车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运单是否支出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yd_is_pay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相对财务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运单流水号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yd_liu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相对财务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运单状态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t>Y</w:t>
            </w:r>
            <w:r>
              <w:rPr>
                <w:rFonts w:hint="eastAsia"/>
              </w:rPr>
              <w:t>已完成</w:t>
            </w:r>
            <w:r>
              <w:t>N</w:t>
            </w:r>
            <w:r>
              <w:rPr>
                <w:rFonts w:hint="eastAsia"/>
              </w:rPr>
              <w:t>未完成</w:t>
            </w: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物流信息</w:t>
      </w:r>
      <w:r>
        <w:t>TUO_WULIU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WL_ID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物流公司编号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物流编号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wl_code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56" w:name="OLE_LINK60"/>
            <w:bookmarkStart w:id="57" w:name="OLE_LINK49"/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  <w:bookmarkEnd w:id="56"/>
            <w:bookmarkEnd w:id="57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物流信息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wl_info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物流添加时间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wl_time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状态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wl_status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财务管理</w:t>
      </w:r>
      <w:r>
        <w:t>TUO_CWGL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CWGL_ID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</w:t>
            </w:r>
            <w:r>
              <w:rPr>
                <w:rFonts w:ascii="宋体" w:hAnsi="宋体" w:cs="宋体"/>
                <w:sz w:val="18"/>
                <w:szCs w:val="18"/>
              </w:rPr>
              <w:t>TUO_ORDER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财务编号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CWGL_CODE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提车费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CWGL_T_PRICE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送车费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CWGL_S_PRICE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VARCHAR(100)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上门送车费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CWGL_SMSC_PRICE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毛利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CWGL_ML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保险费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CWGL_BXF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车型加价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CWGL_CXJJ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总费用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CWGL_PRICE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以分为单位</w:t>
            </w: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操作日志表</w:t>
      </w:r>
      <w:r>
        <w:t>TUO_CWGL_LOG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LOG_ID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日志编号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LOG_CODE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管理员编号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ADMIN_CODE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操作时间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LOG_TIME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操作内容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LOG_CONTENT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TEXT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管理员</w:t>
            </w:r>
            <w:r>
              <w:rPr>
                <w:rFonts w:hint="eastAsia"/>
              </w:rPr>
              <w:t>登陆的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LOG_IP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意见反馈表</w:t>
      </w:r>
      <w:r>
        <w:t>TUO_YJFK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YJ_ID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意见编号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58" w:name="OLE_LINK31"/>
            <w:r>
              <w:rPr>
                <w:rFonts w:ascii="宋体" w:cs="Calibri"/>
                <w:sz w:val="18"/>
                <w:szCs w:val="18"/>
              </w:rPr>
              <w:t>YJ_CODE</w:t>
            </w:r>
            <w:bookmarkEnd w:id="58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姓名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YJ_NAME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反馈时间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YJ_TIME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反馈内容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59" w:name="OLE_LINK53"/>
            <w:r>
              <w:rPr>
                <w:rFonts w:ascii="宋体" w:cs="Calibri"/>
                <w:sz w:val="18"/>
                <w:szCs w:val="18"/>
              </w:rPr>
              <w:t>YJ_CONTENT</w:t>
            </w:r>
            <w:bookmarkEnd w:id="59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TEXT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联系电话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YJ_TEL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咨询记录</w:t>
      </w:r>
      <w:r>
        <w:t>tuo_refer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tr_id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手机号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tr_tel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姓名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tr_name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发车地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tr_start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省市区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目的地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tr_end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TEXT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省市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车型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tr_carxing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保额</w:t>
            </w:r>
            <w:r>
              <w:rPr>
                <w:rFonts w:ascii="宋体" w:cs="Calibri"/>
                <w:sz w:val="18"/>
                <w:szCs w:val="18"/>
              </w:rPr>
              <w:t>(</w:t>
            </w:r>
            <w:r>
              <w:rPr>
                <w:rFonts w:ascii="宋体" w:cs="Calibri" w:hint="eastAsia"/>
                <w:sz w:val="18"/>
                <w:szCs w:val="18"/>
              </w:rPr>
              <w:t>车价</w:t>
            </w:r>
            <w:r>
              <w:rPr>
                <w:rFonts w:ascii="宋体" w:cs="Calibri"/>
                <w:sz w:val="18"/>
                <w:szCs w:val="18"/>
              </w:rPr>
              <w:t>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tr_bao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tr_bei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需要回电日期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tr_hui_time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2016-02-02 10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短信发送日期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tr_duan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2016-02-02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客服编号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tr_ke_code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即为管理员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是否回电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tr_mark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Y/N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运费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tr_yun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物流公司</w:t>
      </w:r>
      <w:r>
        <w:t>TUO_LOGISTICS_COMPANY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物流编号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60" w:name="OLE_LINK58"/>
            <w:bookmarkStart w:id="61" w:name="OLE_LINK62"/>
            <w:r>
              <w:rPr>
                <w:rFonts w:ascii="宋体" w:cs="Calibri" w:hint="eastAsia"/>
                <w:sz w:val="18"/>
                <w:szCs w:val="18"/>
              </w:rPr>
              <w:t>物流公司名称</w:t>
            </w:r>
            <w:bookmarkEnd w:id="60"/>
            <w:bookmarkEnd w:id="61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公司简称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62" w:name="_Hlk458450107"/>
            <w:r>
              <w:rPr>
                <w:rFonts w:ascii="宋体" w:cs="Calibri" w:hint="eastAsia"/>
                <w:sz w:val="18"/>
                <w:szCs w:val="18"/>
              </w:rPr>
              <w:t>负责人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LC_LXRS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bookmarkEnd w:id="62"/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添加时间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bookmarkStart w:id="63" w:name="OLE_LINK65"/>
            <w:r>
              <w:rPr>
                <w:rFonts w:ascii="宋体" w:cs="Calibri" w:hint="eastAsia"/>
                <w:sz w:val="18"/>
                <w:szCs w:val="18"/>
              </w:rPr>
              <w:t>负责人联系电话</w:t>
            </w:r>
            <w:bookmarkEnd w:id="63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LC_TEL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调度员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lc_diao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调度员电话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lc_diao_tel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</w:rPr>
              <w:t>跟踪员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lc_gen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</w:rPr>
              <w:t>跟踪员电话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lc_gen_tel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lc_ht_code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lc_bei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lc_status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3859A4" w:rsidRDefault="003859A4"/>
    <w:p w:rsidR="003859A4" w:rsidRDefault="003859A4"/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司机</w:t>
      </w:r>
      <w:r>
        <w:t>tuo_car_header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CAR_ID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CAR_CODE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</w:rPr>
              <w:t>司机</w:t>
            </w:r>
            <w:r>
              <w:rPr>
                <w:rFonts w:ascii="宋体" w:cs="Calibri" w:hint="eastAsia"/>
                <w:sz w:val="18"/>
                <w:szCs w:val="18"/>
              </w:rPr>
              <w:t>名称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CAR_NAME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身份证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CAR_IDENTITY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电话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CAR_TEL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是否有效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CAR_FLAG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Y</w:t>
            </w:r>
            <w:r>
              <w:rPr>
                <w:rFonts w:ascii="宋体" w:cs="宋体" w:hint="eastAsia"/>
                <w:sz w:val="18"/>
                <w:szCs w:val="18"/>
              </w:rPr>
              <w:t>是</w:t>
            </w:r>
            <w:r>
              <w:rPr>
                <w:rFonts w:ascii="宋体" w:cs="宋体"/>
                <w:sz w:val="18"/>
                <w:szCs w:val="18"/>
              </w:rPr>
              <w:t>/N</w:t>
            </w:r>
            <w:r>
              <w:rPr>
                <w:rFonts w:ascii="宋体" w:cs="宋体" w:hint="eastAsia"/>
                <w:sz w:val="18"/>
                <w:szCs w:val="18"/>
              </w:rPr>
              <w:t>否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创建时间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CAR_CREATE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省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car_sheng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市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car_shi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合同编号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car_he_code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微信标示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openid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公司名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car_gsm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联系方式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car_lxfs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公司联系人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car_lxr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物流公司</w:t>
            </w:r>
            <w:r>
              <w:rPr>
                <w:rFonts w:ascii="宋体" w:hAnsi="宋体" w:cs="Calibri"/>
                <w:sz w:val="18"/>
                <w:szCs w:val="18"/>
              </w:rPr>
              <w:t>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lc_code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p w:rsidR="003859A4" w:rsidRDefault="003859A4"/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司机点位数据</w:t>
      </w:r>
      <w:r>
        <w:t xml:space="preserve">  tuo_position_car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司机编号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car_code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pStyle w:val="ListParagraph1"/>
              <w:ind w:left="360" w:firstLineChars="0" w:firstLine="0"/>
            </w:pPr>
            <w:r>
              <w:rPr>
                <w:rFonts w:hint="eastAsia"/>
              </w:rPr>
              <w:t>司机</w:t>
            </w:r>
            <w:r>
              <w:t>TUO_CAR_HEADER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car_lon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car_lat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t>2016-02-13 13:43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详细地址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carh_address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标识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carh_flag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VARCHAR(5)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司机</w:t>
            </w:r>
            <w:r>
              <w:rPr>
                <w:rFonts w:ascii="宋体" w:cs="宋体"/>
                <w:sz w:val="18"/>
                <w:szCs w:val="18"/>
              </w:rPr>
              <w:t>/</w:t>
            </w:r>
            <w:r>
              <w:rPr>
                <w:rFonts w:ascii="宋体" w:cs="宋体" w:hint="eastAsia"/>
                <w:sz w:val="18"/>
                <w:szCs w:val="18"/>
              </w:rPr>
              <w:t>会员</w:t>
            </w:r>
            <w:r>
              <w:rPr>
                <w:rFonts w:ascii="宋体" w:cs="宋体"/>
                <w:sz w:val="18"/>
                <w:szCs w:val="18"/>
              </w:rPr>
              <w:t>(S/H)</w:t>
            </w:r>
          </w:p>
        </w:tc>
      </w:tr>
    </w:tbl>
    <w:p w:rsidR="003859A4" w:rsidRDefault="003859A4">
      <w:pPr>
        <w:pStyle w:val="ListParagraph1"/>
        <w:ind w:left="360" w:firstLineChars="0" w:firstLine="0"/>
      </w:pPr>
    </w:p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上传保险单</w:t>
      </w:r>
      <w:r>
        <w:t xml:space="preserve"> TUO_BXD</w:t>
      </w:r>
    </w:p>
    <w:tbl>
      <w:tblPr>
        <w:tblW w:w="8931" w:type="dxa"/>
        <w:tblInd w:w="-176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1274"/>
        <w:gridCol w:w="1386"/>
        <w:gridCol w:w="1304"/>
        <w:gridCol w:w="856"/>
        <w:gridCol w:w="1015"/>
        <w:gridCol w:w="3096"/>
      </w:tblGrid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bookmarkStart w:id="64" w:name="OLE_LINK64"/>
            <w:bookmarkStart w:id="65" w:name="OLE_LINK63"/>
            <w:r>
              <w:rPr>
                <w:rFonts w:ascii="宋体" w:hAnsi="宋体" w:cs="宋体" w:hint="eastAsia"/>
                <w:b/>
                <w:sz w:val="18"/>
                <w:szCs w:val="18"/>
              </w:rPr>
              <w:t>中文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BXD_ID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自动增长</w:t>
            </w: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保险单编号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BXD_CODE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</w:t>
            </w:r>
            <w:r>
              <w:rPr>
                <w:rFonts w:ascii="宋体" w:cs="Calibri"/>
                <w:sz w:val="18"/>
                <w:szCs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INT(11)S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保险单文件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BXD_FILE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添加时间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BXD_TIME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DATETIME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  <w:tr w:rsidR="003859A4">
        <w:trPr>
          <w:trHeight w:val="1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 w:hint="eastAsia"/>
                <w:sz w:val="18"/>
                <w:szCs w:val="18"/>
              </w:rPr>
              <w:t>订单编号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cs="Calibri"/>
                <w:sz w:val="18"/>
                <w:szCs w:val="18"/>
              </w:rPr>
              <w:t>ORDER_CODE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9A4" w:rsidRDefault="003859A4">
            <w:pPr>
              <w:jc w:val="left"/>
              <w:rPr>
                <w:rFonts w:ascii="宋体" w:cs="宋体"/>
                <w:sz w:val="18"/>
                <w:szCs w:val="18"/>
              </w:rPr>
            </w:pPr>
          </w:p>
        </w:tc>
      </w:tr>
    </w:tbl>
    <w:bookmarkEnd w:id="64"/>
    <w:bookmarkEnd w:id="65"/>
    <w:p w:rsidR="003859A4" w:rsidRDefault="003859A4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验车服务信息表</w:t>
      </w:r>
      <w:r>
        <w:t xml:space="preserve">  tuo_verify_car_info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38"/>
        <w:gridCol w:w="2241"/>
        <w:gridCol w:w="1339"/>
        <w:gridCol w:w="1228"/>
        <w:gridCol w:w="1247"/>
        <w:gridCol w:w="1229"/>
      </w:tblGrid>
      <w:tr w:rsidR="003859A4">
        <w:tc>
          <w:tcPr>
            <w:tcW w:w="1238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中文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241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英文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339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28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1247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1229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859A4">
        <w:tc>
          <w:tcPr>
            <w:tcW w:w="1238" w:type="dxa"/>
          </w:tcPr>
          <w:p w:rsidR="003859A4" w:rsidRDefault="003859A4">
            <w:r>
              <w:rPr>
                <w:rFonts w:hint="eastAsia"/>
              </w:rPr>
              <w:t>信息</w:t>
            </w:r>
            <w:r>
              <w:t>ID</w:t>
            </w:r>
          </w:p>
        </w:tc>
        <w:tc>
          <w:tcPr>
            <w:tcW w:w="2241" w:type="dxa"/>
          </w:tcPr>
          <w:p w:rsidR="003859A4" w:rsidRDefault="003859A4">
            <w:r>
              <w:t>verify_car_id</w:t>
            </w:r>
          </w:p>
        </w:tc>
        <w:tc>
          <w:tcPr>
            <w:tcW w:w="1339" w:type="dxa"/>
          </w:tcPr>
          <w:p w:rsidR="003859A4" w:rsidRDefault="003859A4">
            <w:r>
              <w:t>int</w:t>
            </w:r>
          </w:p>
        </w:tc>
        <w:tc>
          <w:tcPr>
            <w:tcW w:w="1228" w:type="dxa"/>
          </w:tcPr>
          <w:p w:rsidR="003859A4" w:rsidRDefault="003859A4"/>
        </w:tc>
        <w:tc>
          <w:tcPr>
            <w:tcW w:w="1247" w:type="dxa"/>
          </w:tcPr>
          <w:p w:rsidR="003859A4" w:rsidRDefault="003859A4">
            <w:r>
              <w:t>yes</w:t>
            </w:r>
          </w:p>
        </w:tc>
        <w:tc>
          <w:tcPr>
            <w:tcW w:w="1229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主键自增</w:t>
            </w:r>
          </w:p>
        </w:tc>
      </w:tr>
      <w:tr w:rsidR="003859A4">
        <w:tc>
          <w:tcPr>
            <w:tcW w:w="1238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验车编码</w:t>
            </w:r>
          </w:p>
        </w:tc>
        <w:tc>
          <w:tcPr>
            <w:tcW w:w="2241" w:type="dxa"/>
          </w:tcPr>
          <w:p w:rsidR="003859A4" w:rsidRDefault="003859A4">
            <w:r>
              <w:t>verify_code</w:t>
            </w:r>
          </w:p>
        </w:tc>
        <w:tc>
          <w:tcPr>
            <w:tcW w:w="1339" w:type="dxa"/>
          </w:tcPr>
          <w:p w:rsidR="003859A4" w:rsidRDefault="003859A4">
            <w:r>
              <w:t>varchar(50)</w:t>
            </w:r>
          </w:p>
        </w:tc>
        <w:tc>
          <w:tcPr>
            <w:tcW w:w="1228" w:type="dxa"/>
          </w:tcPr>
          <w:p w:rsidR="003859A4" w:rsidRDefault="003859A4"/>
        </w:tc>
        <w:tc>
          <w:tcPr>
            <w:tcW w:w="1247" w:type="dxa"/>
          </w:tcPr>
          <w:p w:rsidR="003859A4" w:rsidRDefault="003859A4">
            <w:r>
              <w:t>no</w:t>
            </w:r>
          </w:p>
        </w:tc>
        <w:tc>
          <w:tcPr>
            <w:tcW w:w="1229" w:type="dxa"/>
          </w:tcPr>
          <w:p w:rsidR="003859A4" w:rsidRDefault="003859A4">
            <w:pPr>
              <w:rPr>
                <w:sz w:val="18"/>
                <w:szCs w:val="18"/>
              </w:rPr>
            </w:pPr>
          </w:p>
        </w:tc>
      </w:tr>
      <w:tr w:rsidR="003859A4">
        <w:tc>
          <w:tcPr>
            <w:tcW w:w="1238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订单编码</w:t>
            </w:r>
          </w:p>
        </w:tc>
        <w:tc>
          <w:tcPr>
            <w:tcW w:w="2241" w:type="dxa"/>
          </w:tcPr>
          <w:p w:rsidR="003859A4" w:rsidRDefault="003859A4">
            <w:r>
              <w:t>order_code</w:t>
            </w:r>
          </w:p>
        </w:tc>
        <w:tc>
          <w:tcPr>
            <w:tcW w:w="1339" w:type="dxa"/>
          </w:tcPr>
          <w:p w:rsidR="003859A4" w:rsidRDefault="003859A4">
            <w:r>
              <w:t>varchar(50)</w:t>
            </w:r>
          </w:p>
        </w:tc>
        <w:tc>
          <w:tcPr>
            <w:tcW w:w="1228" w:type="dxa"/>
          </w:tcPr>
          <w:p w:rsidR="003859A4" w:rsidRDefault="003859A4"/>
        </w:tc>
        <w:tc>
          <w:tcPr>
            <w:tcW w:w="1247" w:type="dxa"/>
          </w:tcPr>
          <w:p w:rsidR="003859A4" w:rsidRDefault="003859A4">
            <w:r>
              <w:t>no</w:t>
            </w:r>
          </w:p>
        </w:tc>
        <w:tc>
          <w:tcPr>
            <w:tcW w:w="1229" w:type="dxa"/>
          </w:tcPr>
          <w:p w:rsidR="003859A4" w:rsidRDefault="003859A4"/>
        </w:tc>
      </w:tr>
      <w:tr w:rsidR="003859A4">
        <w:tc>
          <w:tcPr>
            <w:tcW w:w="1238" w:type="dxa"/>
          </w:tcPr>
          <w:p w:rsidR="003859A4" w:rsidRDefault="003859A4">
            <w:r>
              <w:rPr>
                <w:rFonts w:hint="eastAsia"/>
              </w:rPr>
              <w:t>车钥匙</w:t>
            </w:r>
          </w:p>
        </w:tc>
        <w:tc>
          <w:tcPr>
            <w:tcW w:w="2241" w:type="dxa"/>
          </w:tcPr>
          <w:p w:rsidR="003859A4" w:rsidRDefault="003859A4">
            <w:r>
              <w:t>verify_car_keys</w:t>
            </w:r>
          </w:p>
        </w:tc>
        <w:tc>
          <w:tcPr>
            <w:tcW w:w="1339" w:type="dxa"/>
          </w:tcPr>
          <w:p w:rsidR="003859A4" w:rsidRDefault="003859A4">
            <w:r>
              <w:t>int</w:t>
            </w:r>
          </w:p>
        </w:tc>
        <w:tc>
          <w:tcPr>
            <w:tcW w:w="1228" w:type="dxa"/>
          </w:tcPr>
          <w:p w:rsidR="003859A4" w:rsidRDefault="003859A4"/>
        </w:tc>
        <w:tc>
          <w:tcPr>
            <w:tcW w:w="1247" w:type="dxa"/>
          </w:tcPr>
          <w:p w:rsidR="003859A4" w:rsidRDefault="003859A4">
            <w:r>
              <w:t>no</w:t>
            </w:r>
          </w:p>
        </w:tc>
        <w:tc>
          <w:tcPr>
            <w:tcW w:w="1229" w:type="dxa"/>
          </w:tcPr>
          <w:p w:rsidR="003859A4" w:rsidRDefault="003859A4"/>
        </w:tc>
      </w:tr>
      <w:tr w:rsidR="003859A4">
        <w:tc>
          <w:tcPr>
            <w:tcW w:w="1238" w:type="dxa"/>
          </w:tcPr>
          <w:p w:rsidR="003859A4" w:rsidRDefault="003859A4">
            <w:r>
              <w:rPr>
                <w:rFonts w:hint="eastAsia"/>
              </w:rPr>
              <w:t>公里数</w:t>
            </w:r>
          </w:p>
        </w:tc>
        <w:tc>
          <w:tcPr>
            <w:tcW w:w="2241" w:type="dxa"/>
          </w:tcPr>
          <w:p w:rsidR="003859A4" w:rsidRDefault="003859A4">
            <w:r>
              <w:t>verify_km</w:t>
            </w:r>
          </w:p>
        </w:tc>
        <w:tc>
          <w:tcPr>
            <w:tcW w:w="1339" w:type="dxa"/>
          </w:tcPr>
          <w:p w:rsidR="003859A4" w:rsidRDefault="003859A4">
            <w:r>
              <w:t>int</w:t>
            </w:r>
          </w:p>
        </w:tc>
        <w:tc>
          <w:tcPr>
            <w:tcW w:w="1228" w:type="dxa"/>
          </w:tcPr>
          <w:p w:rsidR="003859A4" w:rsidRDefault="003859A4"/>
        </w:tc>
        <w:tc>
          <w:tcPr>
            <w:tcW w:w="1247" w:type="dxa"/>
          </w:tcPr>
          <w:p w:rsidR="003859A4" w:rsidRDefault="003859A4">
            <w:r>
              <w:t>no</w:t>
            </w:r>
          </w:p>
        </w:tc>
        <w:tc>
          <w:tcPr>
            <w:tcW w:w="1229" w:type="dxa"/>
          </w:tcPr>
          <w:p w:rsidR="003859A4" w:rsidRDefault="003859A4"/>
        </w:tc>
      </w:tr>
      <w:tr w:rsidR="003859A4">
        <w:tc>
          <w:tcPr>
            <w:tcW w:w="1238" w:type="dxa"/>
          </w:tcPr>
          <w:p w:rsidR="003859A4" w:rsidRDefault="003859A4">
            <w:r>
              <w:rPr>
                <w:rFonts w:hint="eastAsia"/>
              </w:rPr>
              <w:t>提车预计行驶公里数</w:t>
            </w:r>
          </w:p>
        </w:tc>
        <w:tc>
          <w:tcPr>
            <w:tcW w:w="2241" w:type="dxa"/>
          </w:tcPr>
          <w:p w:rsidR="003859A4" w:rsidRDefault="003859A4">
            <w:r>
              <w:t>verify_predict_km</w:t>
            </w:r>
          </w:p>
        </w:tc>
        <w:tc>
          <w:tcPr>
            <w:tcW w:w="1339" w:type="dxa"/>
          </w:tcPr>
          <w:p w:rsidR="003859A4" w:rsidRDefault="003859A4">
            <w:r>
              <w:t>int</w:t>
            </w:r>
          </w:p>
        </w:tc>
        <w:tc>
          <w:tcPr>
            <w:tcW w:w="1228" w:type="dxa"/>
          </w:tcPr>
          <w:p w:rsidR="003859A4" w:rsidRDefault="003859A4"/>
        </w:tc>
        <w:tc>
          <w:tcPr>
            <w:tcW w:w="1247" w:type="dxa"/>
          </w:tcPr>
          <w:p w:rsidR="003859A4" w:rsidRDefault="003859A4">
            <w:r>
              <w:t>no</w:t>
            </w:r>
          </w:p>
        </w:tc>
        <w:tc>
          <w:tcPr>
            <w:tcW w:w="1229" w:type="dxa"/>
          </w:tcPr>
          <w:p w:rsidR="003859A4" w:rsidRDefault="003859A4"/>
        </w:tc>
      </w:tr>
      <w:tr w:rsidR="003859A4">
        <w:tc>
          <w:tcPr>
            <w:tcW w:w="1238" w:type="dxa"/>
          </w:tcPr>
          <w:p w:rsidR="003859A4" w:rsidRDefault="003859A4">
            <w:r>
              <w:rPr>
                <w:rFonts w:hint="eastAsia"/>
              </w:rPr>
              <w:t>行李工具备注</w:t>
            </w:r>
          </w:p>
        </w:tc>
        <w:tc>
          <w:tcPr>
            <w:tcW w:w="2241" w:type="dxa"/>
          </w:tcPr>
          <w:p w:rsidR="003859A4" w:rsidRDefault="003859A4">
            <w:r>
              <w:t>verify_xingli</w:t>
            </w:r>
          </w:p>
        </w:tc>
        <w:tc>
          <w:tcPr>
            <w:tcW w:w="1339" w:type="dxa"/>
          </w:tcPr>
          <w:p w:rsidR="003859A4" w:rsidRDefault="003859A4">
            <w:r>
              <w:t>varchar(255)</w:t>
            </w:r>
          </w:p>
        </w:tc>
        <w:tc>
          <w:tcPr>
            <w:tcW w:w="1228" w:type="dxa"/>
          </w:tcPr>
          <w:p w:rsidR="003859A4" w:rsidRDefault="003859A4"/>
        </w:tc>
        <w:tc>
          <w:tcPr>
            <w:tcW w:w="1247" w:type="dxa"/>
          </w:tcPr>
          <w:p w:rsidR="003859A4" w:rsidRDefault="003859A4">
            <w:r>
              <w:t>no</w:t>
            </w:r>
          </w:p>
        </w:tc>
        <w:tc>
          <w:tcPr>
            <w:tcW w:w="1229" w:type="dxa"/>
          </w:tcPr>
          <w:p w:rsidR="003859A4" w:rsidRDefault="003859A4"/>
        </w:tc>
      </w:tr>
      <w:tr w:rsidR="003859A4">
        <w:tc>
          <w:tcPr>
            <w:tcW w:w="1238" w:type="dxa"/>
          </w:tcPr>
          <w:p w:rsidR="003859A4" w:rsidRDefault="003859A4">
            <w:r>
              <w:rPr>
                <w:rFonts w:hint="eastAsia"/>
              </w:rPr>
              <w:t>车身外观</w:t>
            </w:r>
          </w:p>
        </w:tc>
        <w:tc>
          <w:tcPr>
            <w:tcW w:w="2241" w:type="dxa"/>
          </w:tcPr>
          <w:p w:rsidR="003859A4" w:rsidRDefault="003859A4">
            <w:r>
              <w:t>verify_car_wai</w:t>
            </w:r>
          </w:p>
        </w:tc>
        <w:tc>
          <w:tcPr>
            <w:tcW w:w="1339" w:type="dxa"/>
          </w:tcPr>
          <w:p w:rsidR="003859A4" w:rsidRDefault="003859A4">
            <w:r>
              <w:t>varchar(255)</w:t>
            </w:r>
          </w:p>
        </w:tc>
        <w:tc>
          <w:tcPr>
            <w:tcW w:w="1228" w:type="dxa"/>
          </w:tcPr>
          <w:p w:rsidR="003859A4" w:rsidRDefault="003859A4"/>
        </w:tc>
        <w:tc>
          <w:tcPr>
            <w:tcW w:w="1247" w:type="dxa"/>
          </w:tcPr>
          <w:p w:rsidR="003859A4" w:rsidRDefault="003859A4">
            <w:r>
              <w:t>no</w:t>
            </w:r>
          </w:p>
        </w:tc>
        <w:tc>
          <w:tcPr>
            <w:tcW w:w="1229" w:type="dxa"/>
          </w:tcPr>
          <w:p w:rsidR="003859A4" w:rsidRDefault="003859A4"/>
        </w:tc>
      </w:tr>
      <w:tr w:rsidR="003859A4">
        <w:tc>
          <w:tcPr>
            <w:tcW w:w="1238" w:type="dxa"/>
          </w:tcPr>
          <w:p w:rsidR="003859A4" w:rsidRDefault="003859A4">
            <w:r>
              <w:rPr>
                <w:rFonts w:hint="eastAsia"/>
              </w:rPr>
              <w:t>备注</w:t>
            </w:r>
          </w:p>
        </w:tc>
        <w:tc>
          <w:tcPr>
            <w:tcW w:w="2241" w:type="dxa"/>
          </w:tcPr>
          <w:p w:rsidR="003859A4" w:rsidRDefault="003859A4">
            <w:r>
              <w:t>verify_bei</w:t>
            </w:r>
          </w:p>
        </w:tc>
        <w:tc>
          <w:tcPr>
            <w:tcW w:w="1339" w:type="dxa"/>
          </w:tcPr>
          <w:p w:rsidR="003859A4" w:rsidRDefault="003859A4">
            <w:r>
              <w:t>varchar(255)</w:t>
            </w:r>
          </w:p>
        </w:tc>
        <w:tc>
          <w:tcPr>
            <w:tcW w:w="1228" w:type="dxa"/>
          </w:tcPr>
          <w:p w:rsidR="003859A4" w:rsidRDefault="003859A4"/>
        </w:tc>
        <w:tc>
          <w:tcPr>
            <w:tcW w:w="1247" w:type="dxa"/>
          </w:tcPr>
          <w:p w:rsidR="003859A4" w:rsidRDefault="003859A4">
            <w:r>
              <w:t>no</w:t>
            </w:r>
          </w:p>
        </w:tc>
        <w:tc>
          <w:tcPr>
            <w:tcW w:w="1229" w:type="dxa"/>
          </w:tcPr>
          <w:p w:rsidR="003859A4" w:rsidRDefault="003859A4"/>
        </w:tc>
      </w:tr>
      <w:tr w:rsidR="003859A4">
        <w:tc>
          <w:tcPr>
            <w:tcW w:w="1238" w:type="dxa"/>
          </w:tcPr>
          <w:p w:rsidR="003859A4" w:rsidRDefault="003859A4">
            <w:r>
              <w:rPr>
                <w:rFonts w:hint="eastAsia"/>
              </w:rPr>
              <w:t>创建时间</w:t>
            </w:r>
          </w:p>
        </w:tc>
        <w:tc>
          <w:tcPr>
            <w:tcW w:w="2241" w:type="dxa"/>
          </w:tcPr>
          <w:p w:rsidR="003859A4" w:rsidRDefault="003859A4">
            <w:r>
              <w:t>verify_car_time</w:t>
            </w:r>
          </w:p>
        </w:tc>
        <w:tc>
          <w:tcPr>
            <w:tcW w:w="1339" w:type="dxa"/>
          </w:tcPr>
          <w:p w:rsidR="003859A4" w:rsidRDefault="003859A4">
            <w:r>
              <w:t>datetime</w:t>
            </w:r>
          </w:p>
        </w:tc>
        <w:tc>
          <w:tcPr>
            <w:tcW w:w="1228" w:type="dxa"/>
          </w:tcPr>
          <w:p w:rsidR="003859A4" w:rsidRDefault="003859A4"/>
        </w:tc>
        <w:tc>
          <w:tcPr>
            <w:tcW w:w="1247" w:type="dxa"/>
          </w:tcPr>
          <w:p w:rsidR="003859A4" w:rsidRDefault="003859A4">
            <w:r>
              <w:t>no</w:t>
            </w:r>
          </w:p>
        </w:tc>
        <w:tc>
          <w:tcPr>
            <w:tcW w:w="1229" w:type="dxa"/>
          </w:tcPr>
          <w:p w:rsidR="003859A4" w:rsidRDefault="003859A4"/>
        </w:tc>
      </w:tr>
      <w:tr w:rsidR="003859A4">
        <w:tc>
          <w:tcPr>
            <w:tcW w:w="1238" w:type="dxa"/>
          </w:tcPr>
          <w:p w:rsidR="003859A4" w:rsidRDefault="003859A4">
            <w:r>
              <w:rPr>
                <w:rFonts w:hint="eastAsia"/>
              </w:rPr>
              <w:t>提车员</w:t>
            </w:r>
            <w:r>
              <w:t>code</w:t>
            </w:r>
          </w:p>
        </w:tc>
        <w:tc>
          <w:tcPr>
            <w:tcW w:w="2241" w:type="dxa"/>
          </w:tcPr>
          <w:p w:rsidR="003859A4" w:rsidRDefault="003859A4">
            <w:r>
              <w:t>user_code</w:t>
            </w:r>
          </w:p>
        </w:tc>
        <w:tc>
          <w:tcPr>
            <w:tcW w:w="1339" w:type="dxa"/>
          </w:tcPr>
          <w:p w:rsidR="003859A4" w:rsidRDefault="003859A4"/>
        </w:tc>
        <w:tc>
          <w:tcPr>
            <w:tcW w:w="1228" w:type="dxa"/>
          </w:tcPr>
          <w:p w:rsidR="003859A4" w:rsidRDefault="003859A4"/>
        </w:tc>
        <w:tc>
          <w:tcPr>
            <w:tcW w:w="1247" w:type="dxa"/>
          </w:tcPr>
          <w:p w:rsidR="003859A4" w:rsidRDefault="003859A4"/>
        </w:tc>
        <w:tc>
          <w:tcPr>
            <w:tcW w:w="1229" w:type="dxa"/>
          </w:tcPr>
          <w:p w:rsidR="003859A4" w:rsidRDefault="003859A4"/>
        </w:tc>
      </w:tr>
    </w:tbl>
    <w:p w:rsidR="003859A4" w:rsidRDefault="003859A4"/>
    <w:p w:rsidR="003859A4" w:rsidRDefault="003859A4"/>
    <w:p w:rsidR="003859A4" w:rsidRDefault="003859A4">
      <w:r>
        <w:t>34.</w:t>
      </w:r>
      <w:r>
        <w:rPr>
          <w:rFonts w:hint="eastAsia"/>
        </w:rPr>
        <w:t>验车服务图片表</w:t>
      </w:r>
      <w:r>
        <w:t xml:space="preserve">  tuo_verify_car_img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49"/>
        <w:gridCol w:w="1272"/>
        <w:gridCol w:w="921"/>
        <w:gridCol w:w="558"/>
        <w:gridCol w:w="650"/>
        <w:gridCol w:w="2136"/>
        <w:gridCol w:w="2136"/>
      </w:tblGrid>
      <w:tr w:rsidR="003859A4">
        <w:tc>
          <w:tcPr>
            <w:tcW w:w="849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中文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英文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21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58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650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2136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136" w:type="dxa"/>
          </w:tcPr>
          <w:p w:rsidR="003859A4" w:rsidRDefault="003859A4">
            <w:pPr>
              <w:rPr>
                <w:sz w:val="18"/>
                <w:szCs w:val="18"/>
              </w:rPr>
            </w:pPr>
          </w:p>
        </w:tc>
      </w:tr>
      <w:tr w:rsidR="003859A4">
        <w:tc>
          <w:tcPr>
            <w:tcW w:w="849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2" w:type="dxa"/>
          </w:tcPr>
          <w:p w:rsidR="003859A4" w:rsidRDefault="003859A4">
            <w:r>
              <w:t>verify_img_id</w:t>
            </w:r>
          </w:p>
        </w:tc>
        <w:tc>
          <w:tcPr>
            <w:tcW w:w="921" w:type="dxa"/>
          </w:tcPr>
          <w:p w:rsidR="003859A4" w:rsidRDefault="003859A4">
            <w:r>
              <w:t>int</w:t>
            </w:r>
          </w:p>
        </w:tc>
        <w:tc>
          <w:tcPr>
            <w:tcW w:w="558" w:type="dxa"/>
          </w:tcPr>
          <w:p w:rsidR="003859A4" w:rsidRDefault="003859A4"/>
        </w:tc>
        <w:tc>
          <w:tcPr>
            <w:tcW w:w="650" w:type="dxa"/>
          </w:tcPr>
          <w:p w:rsidR="003859A4" w:rsidRDefault="003859A4">
            <w:r>
              <w:t>yes</w:t>
            </w:r>
          </w:p>
        </w:tc>
        <w:tc>
          <w:tcPr>
            <w:tcW w:w="2136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主键自增</w:t>
            </w:r>
          </w:p>
        </w:tc>
        <w:tc>
          <w:tcPr>
            <w:tcW w:w="2136" w:type="dxa"/>
          </w:tcPr>
          <w:p w:rsidR="003859A4" w:rsidRDefault="003859A4">
            <w:pPr>
              <w:rPr>
                <w:sz w:val="18"/>
                <w:szCs w:val="18"/>
              </w:rPr>
            </w:pPr>
          </w:p>
        </w:tc>
      </w:tr>
      <w:tr w:rsidR="003859A4">
        <w:tc>
          <w:tcPr>
            <w:tcW w:w="849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验车编码</w:t>
            </w:r>
          </w:p>
        </w:tc>
        <w:tc>
          <w:tcPr>
            <w:tcW w:w="1272" w:type="dxa"/>
          </w:tcPr>
          <w:p w:rsidR="003859A4" w:rsidRDefault="003859A4">
            <w:r>
              <w:t>verify_code</w:t>
            </w:r>
          </w:p>
        </w:tc>
        <w:tc>
          <w:tcPr>
            <w:tcW w:w="921" w:type="dxa"/>
          </w:tcPr>
          <w:p w:rsidR="003859A4" w:rsidRDefault="003859A4">
            <w:r>
              <w:t>varchar(50)</w:t>
            </w:r>
          </w:p>
        </w:tc>
        <w:tc>
          <w:tcPr>
            <w:tcW w:w="558" w:type="dxa"/>
          </w:tcPr>
          <w:p w:rsidR="003859A4" w:rsidRDefault="003859A4"/>
        </w:tc>
        <w:tc>
          <w:tcPr>
            <w:tcW w:w="650" w:type="dxa"/>
          </w:tcPr>
          <w:p w:rsidR="003859A4" w:rsidRDefault="003859A4">
            <w:r>
              <w:t>no</w:t>
            </w:r>
          </w:p>
        </w:tc>
        <w:tc>
          <w:tcPr>
            <w:tcW w:w="2136" w:type="dxa"/>
          </w:tcPr>
          <w:p w:rsidR="003859A4" w:rsidRDefault="003859A4">
            <w:pPr>
              <w:rPr>
                <w:sz w:val="18"/>
                <w:szCs w:val="18"/>
              </w:rPr>
            </w:pPr>
          </w:p>
        </w:tc>
        <w:tc>
          <w:tcPr>
            <w:tcW w:w="2136" w:type="dxa"/>
          </w:tcPr>
          <w:p w:rsidR="003859A4" w:rsidRDefault="003859A4">
            <w:pPr>
              <w:rPr>
                <w:sz w:val="18"/>
                <w:szCs w:val="18"/>
              </w:rPr>
            </w:pPr>
          </w:p>
        </w:tc>
      </w:tr>
      <w:tr w:rsidR="003859A4">
        <w:tc>
          <w:tcPr>
            <w:tcW w:w="849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订单编码</w:t>
            </w:r>
          </w:p>
        </w:tc>
        <w:tc>
          <w:tcPr>
            <w:tcW w:w="1272" w:type="dxa"/>
          </w:tcPr>
          <w:p w:rsidR="003859A4" w:rsidRDefault="003859A4">
            <w:r>
              <w:t>order_code</w:t>
            </w:r>
          </w:p>
        </w:tc>
        <w:tc>
          <w:tcPr>
            <w:tcW w:w="921" w:type="dxa"/>
          </w:tcPr>
          <w:p w:rsidR="003859A4" w:rsidRDefault="003859A4">
            <w:r>
              <w:t>varchar(50)</w:t>
            </w:r>
          </w:p>
        </w:tc>
        <w:tc>
          <w:tcPr>
            <w:tcW w:w="558" w:type="dxa"/>
          </w:tcPr>
          <w:p w:rsidR="003859A4" w:rsidRDefault="003859A4"/>
        </w:tc>
        <w:tc>
          <w:tcPr>
            <w:tcW w:w="650" w:type="dxa"/>
          </w:tcPr>
          <w:p w:rsidR="003859A4" w:rsidRDefault="003859A4">
            <w:r>
              <w:t>no</w:t>
            </w:r>
          </w:p>
        </w:tc>
        <w:tc>
          <w:tcPr>
            <w:tcW w:w="2136" w:type="dxa"/>
          </w:tcPr>
          <w:p w:rsidR="003859A4" w:rsidRDefault="003859A4"/>
        </w:tc>
        <w:tc>
          <w:tcPr>
            <w:tcW w:w="2136" w:type="dxa"/>
          </w:tcPr>
          <w:p w:rsidR="003859A4" w:rsidRDefault="003859A4"/>
        </w:tc>
      </w:tr>
      <w:tr w:rsidR="003859A4">
        <w:tc>
          <w:tcPr>
            <w:tcW w:w="849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图片上传路径</w:t>
            </w:r>
          </w:p>
        </w:tc>
        <w:tc>
          <w:tcPr>
            <w:tcW w:w="1272" w:type="dxa"/>
          </w:tcPr>
          <w:p w:rsidR="003859A4" w:rsidRDefault="003859A4">
            <w:r>
              <w:t>verify_img_upload</w:t>
            </w:r>
          </w:p>
        </w:tc>
        <w:tc>
          <w:tcPr>
            <w:tcW w:w="921" w:type="dxa"/>
          </w:tcPr>
          <w:p w:rsidR="003859A4" w:rsidRDefault="003859A4">
            <w:r>
              <w:t>varchar(255)</w:t>
            </w:r>
          </w:p>
        </w:tc>
        <w:tc>
          <w:tcPr>
            <w:tcW w:w="558" w:type="dxa"/>
          </w:tcPr>
          <w:p w:rsidR="003859A4" w:rsidRDefault="003859A4"/>
        </w:tc>
        <w:tc>
          <w:tcPr>
            <w:tcW w:w="650" w:type="dxa"/>
          </w:tcPr>
          <w:p w:rsidR="003859A4" w:rsidRDefault="003859A4">
            <w:r>
              <w:t>no</w:t>
            </w:r>
          </w:p>
        </w:tc>
        <w:tc>
          <w:tcPr>
            <w:tcW w:w="2136" w:type="dxa"/>
          </w:tcPr>
          <w:p w:rsidR="003859A4" w:rsidRDefault="003859A4"/>
        </w:tc>
        <w:tc>
          <w:tcPr>
            <w:tcW w:w="2136" w:type="dxa"/>
          </w:tcPr>
          <w:p w:rsidR="003859A4" w:rsidRDefault="003859A4"/>
        </w:tc>
      </w:tr>
      <w:tr w:rsidR="003859A4">
        <w:tc>
          <w:tcPr>
            <w:tcW w:w="849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图片上传时间</w:t>
            </w:r>
          </w:p>
        </w:tc>
        <w:tc>
          <w:tcPr>
            <w:tcW w:w="1272" w:type="dxa"/>
          </w:tcPr>
          <w:p w:rsidR="003859A4" w:rsidRDefault="003859A4">
            <w:r>
              <w:t>verify_img_time</w:t>
            </w:r>
          </w:p>
        </w:tc>
        <w:tc>
          <w:tcPr>
            <w:tcW w:w="921" w:type="dxa"/>
          </w:tcPr>
          <w:p w:rsidR="003859A4" w:rsidRDefault="003859A4">
            <w:r>
              <w:t>datetime</w:t>
            </w:r>
          </w:p>
        </w:tc>
        <w:tc>
          <w:tcPr>
            <w:tcW w:w="558" w:type="dxa"/>
          </w:tcPr>
          <w:p w:rsidR="003859A4" w:rsidRDefault="003859A4"/>
        </w:tc>
        <w:tc>
          <w:tcPr>
            <w:tcW w:w="650" w:type="dxa"/>
          </w:tcPr>
          <w:p w:rsidR="003859A4" w:rsidRDefault="003859A4">
            <w:r>
              <w:t>no</w:t>
            </w:r>
          </w:p>
        </w:tc>
        <w:tc>
          <w:tcPr>
            <w:tcW w:w="2136" w:type="dxa"/>
          </w:tcPr>
          <w:p w:rsidR="003859A4" w:rsidRDefault="003859A4"/>
        </w:tc>
        <w:tc>
          <w:tcPr>
            <w:tcW w:w="2136" w:type="dxa"/>
          </w:tcPr>
          <w:p w:rsidR="003859A4" w:rsidRDefault="003859A4"/>
        </w:tc>
      </w:tr>
      <w:tr w:rsidR="003859A4">
        <w:tc>
          <w:tcPr>
            <w:tcW w:w="849" w:type="dxa"/>
          </w:tcPr>
          <w:p w:rsidR="003859A4" w:rsidRDefault="003859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图片编码</w:t>
            </w:r>
          </w:p>
        </w:tc>
        <w:tc>
          <w:tcPr>
            <w:tcW w:w="1272" w:type="dxa"/>
          </w:tcPr>
          <w:p w:rsidR="003859A4" w:rsidRDefault="003859A4">
            <w:r>
              <w:t>verify_img_code</w:t>
            </w:r>
          </w:p>
        </w:tc>
        <w:tc>
          <w:tcPr>
            <w:tcW w:w="921" w:type="dxa"/>
          </w:tcPr>
          <w:p w:rsidR="003859A4" w:rsidRDefault="003859A4">
            <w:r>
              <w:t>varchar</w:t>
            </w:r>
          </w:p>
        </w:tc>
        <w:tc>
          <w:tcPr>
            <w:tcW w:w="558" w:type="dxa"/>
          </w:tcPr>
          <w:p w:rsidR="003859A4" w:rsidRDefault="003859A4"/>
        </w:tc>
        <w:tc>
          <w:tcPr>
            <w:tcW w:w="650" w:type="dxa"/>
          </w:tcPr>
          <w:p w:rsidR="003859A4" w:rsidRDefault="003859A4"/>
        </w:tc>
        <w:tc>
          <w:tcPr>
            <w:tcW w:w="2136" w:type="dxa"/>
          </w:tcPr>
          <w:p w:rsidR="003859A4" w:rsidRDefault="003859A4">
            <w:bookmarkStart w:id="66" w:name="_GoBack"/>
            <w:bookmarkEnd w:id="66"/>
          </w:p>
        </w:tc>
        <w:tc>
          <w:tcPr>
            <w:tcW w:w="2136" w:type="dxa"/>
          </w:tcPr>
          <w:p w:rsidR="003859A4" w:rsidRDefault="003859A4"/>
        </w:tc>
      </w:tr>
    </w:tbl>
    <w:p w:rsidR="003859A4" w:rsidRDefault="003859A4"/>
    <w:sectPr w:rsidR="003859A4" w:rsidSect="000B7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neva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35F2B"/>
    <w:multiLevelType w:val="multilevel"/>
    <w:tmpl w:val="20E35F2B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5A2F"/>
    <w:rsid w:val="0000085A"/>
    <w:rsid w:val="000009C3"/>
    <w:rsid w:val="00001148"/>
    <w:rsid w:val="00001B17"/>
    <w:rsid w:val="00001D8B"/>
    <w:rsid w:val="00003457"/>
    <w:rsid w:val="00007E23"/>
    <w:rsid w:val="000101D0"/>
    <w:rsid w:val="0001125E"/>
    <w:rsid w:val="00011C1D"/>
    <w:rsid w:val="000131F5"/>
    <w:rsid w:val="00013216"/>
    <w:rsid w:val="00016144"/>
    <w:rsid w:val="0002019B"/>
    <w:rsid w:val="00022A5C"/>
    <w:rsid w:val="0002571D"/>
    <w:rsid w:val="000269BF"/>
    <w:rsid w:val="0003223C"/>
    <w:rsid w:val="00032EBB"/>
    <w:rsid w:val="00032F3B"/>
    <w:rsid w:val="00033154"/>
    <w:rsid w:val="00034FDC"/>
    <w:rsid w:val="00036470"/>
    <w:rsid w:val="0004047A"/>
    <w:rsid w:val="000411EF"/>
    <w:rsid w:val="0004521B"/>
    <w:rsid w:val="00053DF0"/>
    <w:rsid w:val="0005496C"/>
    <w:rsid w:val="00055118"/>
    <w:rsid w:val="00063DE7"/>
    <w:rsid w:val="00067A31"/>
    <w:rsid w:val="000703A4"/>
    <w:rsid w:val="00070778"/>
    <w:rsid w:val="00071727"/>
    <w:rsid w:val="00074C06"/>
    <w:rsid w:val="00082AE4"/>
    <w:rsid w:val="00082E1F"/>
    <w:rsid w:val="00086E3E"/>
    <w:rsid w:val="0009058C"/>
    <w:rsid w:val="0009093B"/>
    <w:rsid w:val="000911FC"/>
    <w:rsid w:val="00096197"/>
    <w:rsid w:val="00096EED"/>
    <w:rsid w:val="000A45B9"/>
    <w:rsid w:val="000B1B9F"/>
    <w:rsid w:val="000B2185"/>
    <w:rsid w:val="000B2DE9"/>
    <w:rsid w:val="000B554B"/>
    <w:rsid w:val="000B762F"/>
    <w:rsid w:val="000B7DE5"/>
    <w:rsid w:val="000C11B4"/>
    <w:rsid w:val="000C6885"/>
    <w:rsid w:val="000C743A"/>
    <w:rsid w:val="000C772C"/>
    <w:rsid w:val="000D154D"/>
    <w:rsid w:val="000D2854"/>
    <w:rsid w:val="000D3434"/>
    <w:rsid w:val="000D6972"/>
    <w:rsid w:val="000D7623"/>
    <w:rsid w:val="000E513C"/>
    <w:rsid w:val="000E5367"/>
    <w:rsid w:val="000F201D"/>
    <w:rsid w:val="000F2F7C"/>
    <w:rsid w:val="000F567D"/>
    <w:rsid w:val="001002C5"/>
    <w:rsid w:val="00103BDD"/>
    <w:rsid w:val="0010549F"/>
    <w:rsid w:val="00111E6E"/>
    <w:rsid w:val="00112011"/>
    <w:rsid w:val="00113702"/>
    <w:rsid w:val="001165F3"/>
    <w:rsid w:val="0012120F"/>
    <w:rsid w:val="001224C6"/>
    <w:rsid w:val="0012408E"/>
    <w:rsid w:val="00125138"/>
    <w:rsid w:val="001262BC"/>
    <w:rsid w:val="0013244B"/>
    <w:rsid w:val="00134BAE"/>
    <w:rsid w:val="00134E9C"/>
    <w:rsid w:val="0014402A"/>
    <w:rsid w:val="00145CD0"/>
    <w:rsid w:val="001508AD"/>
    <w:rsid w:val="001525F3"/>
    <w:rsid w:val="00164C61"/>
    <w:rsid w:val="0017191B"/>
    <w:rsid w:val="0018251A"/>
    <w:rsid w:val="00183145"/>
    <w:rsid w:val="001902C6"/>
    <w:rsid w:val="001944AA"/>
    <w:rsid w:val="00194793"/>
    <w:rsid w:val="00196175"/>
    <w:rsid w:val="00196946"/>
    <w:rsid w:val="001B013A"/>
    <w:rsid w:val="001B269B"/>
    <w:rsid w:val="001B5D1C"/>
    <w:rsid w:val="001C0F39"/>
    <w:rsid w:val="001C1F65"/>
    <w:rsid w:val="001C3352"/>
    <w:rsid w:val="001C3833"/>
    <w:rsid w:val="001C4AE7"/>
    <w:rsid w:val="001C4F2D"/>
    <w:rsid w:val="001C76F2"/>
    <w:rsid w:val="001D1096"/>
    <w:rsid w:val="001D2708"/>
    <w:rsid w:val="001D2CE5"/>
    <w:rsid w:val="001D2D24"/>
    <w:rsid w:val="001E3F14"/>
    <w:rsid w:val="001E4710"/>
    <w:rsid w:val="001E741E"/>
    <w:rsid w:val="001E7EB8"/>
    <w:rsid w:val="001E7ECF"/>
    <w:rsid w:val="001E7FB2"/>
    <w:rsid w:val="001F39C0"/>
    <w:rsid w:val="0020308C"/>
    <w:rsid w:val="00205C5B"/>
    <w:rsid w:val="002064D9"/>
    <w:rsid w:val="00206947"/>
    <w:rsid w:val="0021126B"/>
    <w:rsid w:val="002123D2"/>
    <w:rsid w:val="00214C4E"/>
    <w:rsid w:val="00221327"/>
    <w:rsid w:val="002219C7"/>
    <w:rsid w:val="002225C6"/>
    <w:rsid w:val="00224E22"/>
    <w:rsid w:val="00226F1C"/>
    <w:rsid w:val="00232B03"/>
    <w:rsid w:val="00233458"/>
    <w:rsid w:val="002363C3"/>
    <w:rsid w:val="002425E8"/>
    <w:rsid w:val="0024303A"/>
    <w:rsid w:val="00244F08"/>
    <w:rsid w:val="0024573A"/>
    <w:rsid w:val="00247FCA"/>
    <w:rsid w:val="00250803"/>
    <w:rsid w:val="00257146"/>
    <w:rsid w:val="002573AD"/>
    <w:rsid w:val="00260C1D"/>
    <w:rsid w:val="00267614"/>
    <w:rsid w:val="00277C6D"/>
    <w:rsid w:val="00280DBF"/>
    <w:rsid w:val="00280F8C"/>
    <w:rsid w:val="002819A4"/>
    <w:rsid w:val="002852FB"/>
    <w:rsid w:val="002A3C6D"/>
    <w:rsid w:val="002A4EF3"/>
    <w:rsid w:val="002B1106"/>
    <w:rsid w:val="002B5A94"/>
    <w:rsid w:val="002C544B"/>
    <w:rsid w:val="002D0247"/>
    <w:rsid w:val="002D141B"/>
    <w:rsid w:val="002D389F"/>
    <w:rsid w:val="002D3CF9"/>
    <w:rsid w:val="002D4973"/>
    <w:rsid w:val="002D4CC9"/>
    <w:rsid w:val="002D5EBF"/>
    <w:rsid w:val="002D6689"/>
    <w:rsid w:val="002E44F0"/>
    <w:rsid w:val="002E4975"/>
    <w:rsid w:val="002F1C8F"/>
    <w:rsid w:val="002F3B17"/>
    <w:rsid w:val="002F4033"/>
    <w:rsid w:val="002F476D"/>
    <w:rsid w:val="002F7077"/>
    <w:rsid w:val="002F77AC"/>
    <w:rsid w:val="003022B6"/>
    <w:rsid w:val="003137CB"/>
    <w:rsid w:val="00314426"/>
    <w:rsid w:val="00316961"/>
    <w:rsid w:val="00320E0B"/>
    <w:rsid w:val="003248A0"/>
    <w:rsid w:val="00331431"/>
    <w:rsid w:val="00331DDF"/>
    <w:rsid w:val="00333C98"/>
    <w:rsid w:val="00334EC5"/>
    <w:rsid w:val="0033669D"/>
    <w:rsid w:val="003403B6"/>
    <w:rsid w:val="003407E6"/>
    <w:rsid w:val="003410C1"/>
    <w:rsid w:val="00343EA3"/>
    <w:rsid w:val="00344532"/>
    <w:rsid w:val="00344AFA"/>
    <w:rsid w:val="00347050"/>
    <w:rsid w:val="0035364A"/>
    <w:rsid w:val="0035401C"/>
    <w:rsid w:val="00355B12"/>
    <w:rsid w:val="0035788D"/>
    <w:rsid w:val="003643AE"/>
    <w:rsid w:val="00370436"/>
    <w:rsid w:val="00370C9A"/>
    <w:rsid w:val="0037376A"/>
    <w:rsid w:val="003811A9"/>
    <w:rsid w:val="0038187C"/>
    <w:rsid w:val="003821B9"/>
    <w:rsid w:val="00382A79"/>
    <w:rsid w:val="003859A4"/>
    <w:rsid w:val="00392214"/>
    <w:rsid w:val="0039402A"/>
    <w:rsid w:val="00395BA5"/>
    <w:rsid w:val="0039755C"/>
    <w:rsid w:val="003A1BA8"/>
    <w:rsid w:val="003A4B82"/>
    <w:rsid w:val="003A55AF"/>
    <w:rsid w:val="003B19E6"/>
    <w:rsid w:val="003B21E3"/>
    <w:rsid w:val="003B38F9"/>
    <w:rsid w:val="003B4206"/>
    <w:rsid w:val="003B4B8E"/>
    <w:rsid w:val="003B4F6F"/>
    <w:rsid w:val="003B6535"/>
    <w:rsid w:val="003B775F"/>
    <w:rsid w:val="003C012E"/>
    <w:rsid w:val="003C1F98"/>
    <w:rsid w:val="003C53B2"/>
    <w:rsid w:val="003D3E2A"/>
    <w:rsid w:val="003E2FE2"/>
    <w:rsid w:val="003E4D70"/>
    <w:rsid w:val="003F7E07"/>
    <w:rsid w:val="004063FF"/>
    <w:rsid w:val="004064E1"/>
    <w:rsid w:val="00406A67"/>
    <w:rsid w:val="004104E6"/>
    <w:rsid w:val="00413242"/>
    <w:rsid w:val="004201E9"/>
    <w:rsid w:val="00424D52"/>
    <w:rsid w:val="004262CB"/>
    <w:rsid w:val="0043438A"/>
    <w:rsid w:val="00434B51"/>
    <w:rsid w:val="00441E6E"/>
    <w:rsid w:val="00447542"/>
    <w:rsid w:val="0044775A"/>
    <w:rsid w:val="00455946"/>
    <w:rsid w:val="00456918"/>
    <w:rsid w:val="0046033B"/>
    <w:rsid w:val="004617F2"/>
    <w:rsid w:val="00466261"/>
    <w:rsid w:val="00471417"/>
    <w:rsid w:val="00474EE5"/>
    <w:rsid w:val="00476B1D"/>
    <w:rsid w:val="00483579"/>
    <w:rsid w:val="00484649"/>
    <w:rsid w:val="00484DFD"/>
    <w:rsid w:val="00496114"/>
    <w:rsid w:val="004A6A06"/>
    <w:rsid w:val="004C1012"/>
    <w:rsid w:val="004C1678"/>
    <w:rsid w:val="004D10DC"/>
    <w:rsid w:val="004D142A"/>
    <w:rsid w:val="004D33C6"/>
    <w:rsid w:val="004E5C85"/>
    <w:rsid w:val="004F0A0E"/>
    <w:rsid w:val="004F1A07"/>
    <w:rsid w:val="004F1FA8"/>
    <w:rsid w:val="004F350E"/>
    <w:rsid w:val="004F364A"/>
    <w:rsid w:val="00501928"/>
    <w:rsid w:val="00502CD0"/>
    <w:rsid w:val="00502EDD"/>
    <w:rsid w:val="00511E8A"/>
    <w:rsid w:val="0051587B"/>
    <w:rsid w:val="00530A21"/>
    <w:rsid w:val="00534012"/>
    <w:rsid w:val="005360B9"/>
    <w:rsid w:val="005403C0"/>
    <w:rsid w:val="00541E9C"/>
    <w:rsid w:val="00542E1D"/>
    <w:rsid w:val="005434B5"/>
    <w:rsid w:val="00545754"/>
    <w:rsid w:val="00550642"/>
    <w:rsid w:val="005515A0"/>
    <w:rsid w:val="00557932"/>
    <w:rsid w:val="00557EBD"/>
    <w:rsid w:val="005627E2"/>
    <w:rsid w:val="00566125"/>
    <w:rsid w:val="00570B3C"/>
    <w:rsid w:val="005742D2"/>
    <w:rsid w:val="00575438"/>
    <w:rsid w:val="00577016"/>
    <w:rsid w:val="00577D77"/>
    <w:rsid w:val="00581210"/>
    <w:rsid w:val="005839E9"/>
    <w:rsid w:val="00584E20"/>
    <w:rsid w:val="005866C0"/>
    <w:rsid w:val="0059419D"/>
    <w:rsid w:val="005A3851"/>
    <w:rsid w:val="005A6610"/>
    <w:rsid w:val="005B00CD"/>
    <w:rsid w:val="005B12C4"/>
    <w:rsid w:val="005B12D5"/>
    <w:rsid w:val="005B2666"/>
    <w:rsid w:val="005B274D"/>
    <w:rsid w:val="005B3145"/>
    <w:rsid w:val="005B375F"/>
    <w:rsid w:val="005B6631"/>
    <w:rsid w:val="005C2FAA"/>
    <w:rsid w:val="005C3532"/>
    <w:rsid w:val="005D263C"/>
    <w:rsid w:val="005D6591"/>
    <w:rsid w:val="005E0584"/>
    <w:rsid w:val="005E666F"/>
    <w:rsid w:val="005E77B3"/>
    <w:rsid w:val="005F1A7E"/>
    <w:rsid w:val="00601753"/>
    <w:rsid w:val="0060620B"/>
    <w:rsid w:val="00606D56"/>
    <w:rsid w:val="00617B39"/>
    <w:rsid w:val="006239EE"/>
    <w:rsid w:val="00624A17"/>
    <w:rsid w:val="00624FA3"/>
    <w:rsid w:val="006254E9"/>
    <w:rsid w:val="00626B96"/>
    <w:rsid w:val="00626C01"/>
    <w:rsid w:val="0063438D"/>
    <w:rsid w:val="00645EA5"/>
    <w:rsid w:val="00653185"/>
    <w:rsid w:val="00655D39"/>
    <w:rsid w:val="00656C15"/>
    <w:rsid w:val="006604C8"/>
    <w:rsid w:val="00666335"/>
    <w:rsid w:val="00671DC1"/>
    <w:rsid w:val="00676E7C"/>
    <w:rsid w:val="00681F13"/>
    <w:rsid w:val="00682A48"/>
    <w:rsid w:val="0069024B"/>
    <w:rsid w:val="00692F85"/>
    <w:rsid w:val="00695F4E"/>
    <w:rsid w:val="006963F9"/>
    <w:rsid w:val="00697CC2"/>
    <w:rsid w:val="006A3C40"/>
    <w:rsid w:val="006A4EAD"/>
    <w:rsid w:val="006A5338"/>
    <w:rsid w:val="006A5569"/>
    <w:rsid w:val="006A6D45"/>
    <w:rsid w:val="006A7C0E"/>
    <w:rsid w:val="006B7550"/>
    <w:rsid w:val="006B788D"/>
    <w:rsid w:val="006C6EE4"/>
    <w:rsid w:val="006D4FC4"/>
    <w:rsid w:val="006D5D17"/>
    <w:rsid w:val="006D603C"/>
    <w:rsid w:val="006D7EC0"/>
    <w:rsid w:val="006E13E8"/>
    <w:rsid w:val="006F00AF"/>
    <w:rsid w:val="006F5EFC"/>
    <w:rsid w:val="006F7B8B"/>
    <w:rsid w:val="00700521"/>
    <w:rsid w:val="00701A8A"/>
    <w:rsid w:val="007069DE"/>
    <w:rsid w:val="00707BCE"/>
    <w:rsid w:val="0071504B"/>
    <w:rsid w:val="00717A9F"/>
    <w:rsid w:val="00720F63"/>
    <w:rsid w:val="00723542"/>
    <w:rsid w:val="007308C7"/>
    <w:rsid w:val="00731717"/>
    <w:rsid w:val="007326D1"/>
    <w:rsid w:val="00733FC7"/>
    <w:rsid w:val="00735222"/>
    <w:rsid w:val="00735DB7"/>
    <w:rsid w:val="00740FEA"/>
    <w:rsid w:val="007416A9"/>
    <w:rsid w:val="007448A3"/>
    <w:rsid w:val="00753665"/>
    <w:rsid w:val="00753DFC"/>
    <w:rsid w:val="007555C0"/>
    <w:rsid w:val="00755C07"/>
    <w:rsid w:val="00757BFE"/>
    <w:rsid w:val="00760D73"/>
    <w:rsid w:val="00766666"/>
    <w:rsid w:val="0077397F"/>
    <w:rsid w:val="00774FE6"/>
    <w:rsid w:val="00776DB1"/>
    <w:rsid w:val="00776F55"/>
    <w:rsid w:val="00781B25"/>
    <w:rsid w:val="007831F2"/>
    <w:rsid w:val="00787140"/>
    <w:rsid w:val="0079379C"/>
    <w:rsid w:val="007A3771"/>
    <w:rsid w:val="007A429E"/>
    <w:rsid w:val="007A43B9"/>
    <w:rsid w:val="007A5606"/>
    <w:rsid w:val="007B0E54"/>
    <w:rsid w:val="007B170C"/>
    <w:rsid w:val="007B53B1"/>
    <w:rsid w:val="007B540A"/>
    <w:rsid w:val="007B7FEF"/>
    <w:rsid w:val="007D2EF9"/>
    <w:rsid w:val="007D337F"/>
    <w:rsid w:val="007D4F0B"/>
    <w:rsid w:val="007D7819"/>
    <w:rsid w:val="007E1C16"/>
    <w:rsid w:val="007E76D7"/>
    <w:rsid w:val="007F463D"/>
    <w:rsid w:val="007F695A"/>
    <w:rsid w:val="007F6CCC"/>
    <w:rsid w:val="007F72B4"/>
    <w:rsid w:val="00801778"/>
    <w:rsid w:val="00803710"/>
    <w:rsid w:val="00803CE1"/>
    <w:rsid w:val="008064AD"/>
    <w:rsid w:val="00806B3B"/>
    <w:rsid w:val="0081193D"/>
    <w:rsid w:val="0081571E"/>
    <w:rsid w:val="0081621D"/>
    <w:rsid w:val="00820DF3"/>
    <w:rsid w:val="00824796"/>
    <w:rsid w:val="0084231F"/>
    <w:rsid w:val="00843BD7"/>
    <w:rsid w:val="0084455E"/>
    <w:rsid w:val="008463A4"/>
    <w:rsid w:val="00847A85"/>
    <w:rsid w:val="0085142B"/>
    <w:rsid w:val="00853652"/>
    <w:rsid w:val="00853BF1"/>
    <w:rsid w:val="008624AF"/>
    <w:rsid w:val="0086384F"/>
    <w:rsid w:val="00867AF4"/>
    <w:rsid w:val="00871880"/>
    <w:rsid w:val="00890A59"/>
    <w:rsid w:val="008960DB"/>
    <w:rsid w:val="008A0431"/>
    <w:rsid w:val="008A1FB3"/>
    <w:rsid w:val="008A5D6D"/>
    <w:rsid w:val="008B1368"/>
    <w:rsid w:val="008B13D7"/>
    <w:rsid w:val="008B17EB"/>
    <w:rsid w:val="008B22F7"/>
    <w:rsid w:val="008B316C"/>
    <w:rsid w:val="008C0B14"/>
    <w:rsid w:val="008C529E"/>
    <w:rsid w:val="008D3E87"/>
    <w:rsid w:val="008E4BEE"/>
    <w:rsid w:val="008E4C6F"/>
    <w:rsid w:val="008F4EC9"/>
    <w:rsid w:val="008F59CD"/>
    <w:rsid w:val="008F5F29"/>
    <w:rsid w:val="00900C3D"/>
    <w:rsid w:val="00903C60"/>
    <w:rsid w:val="00905C77"/>
    <w:rsid w:val="00907F47"/>
    <w:rsid w:val="00912947"/>
    <w:rsid w:val="0091564A"/>
    <w:rsid w:val="00920A44"/>
    <w:rsid w:val="00921854"/>
    <w:rsid w:val="009258AD"/>
    <w:rsid w:val="0092705F"/>
    <w:rsid w:val="00931FB1"/>
    <w:rsid w:val="00933CA3"/>
    <w:rsid w:val="00934DB0"/>
    <w:rsid w:val="00936A8E"/>
    <w:rsid w:val="00945566"/>
    <w:rsid w:val="009506A4"/>
    <w:rsid w:val="00952CF4"/>
    <w:rsid w:val="009537FE"/>
    <w:rsid w:val="00955787"/>
    <w:rsid w:val="00957158"/>
    <w:rsid w:val="00962873"/>
    <w:rsid w:val="00962B8C"/>
    <w:rsid w:val="0096426E"/>
    <w:rsid w:val="00964BD5"/>
    <w:rsid w:val="0096517D"/>
    <w:rsid w:val="00966582"/>
    <w:rsid w:val="009674FC"/>
    <w:rsid w:val="0097217B"/>
    <w:rsid w:val="00973BF2"/>
    <w:rsid w:val="0098008B"/>
    <w:rsid w:val="00986D3A"/>
    <w:rsid w:val="0099164A"/>
    <w:rsid w:val="00991E75"/>
    <w:rsid w:val="00994348"/>
    <w:rsid w:val="0099772A"/>
    <w:rsid w:val="009A008A"/>
    <w:rsid w:val="009A02AC"/>
    <w:rsid w:val="009A46B1"/>
    <w:rsid w:val="009B074E"/>
    <w:rsid w:val="009C02F5"/>
    <w:rsid w:val="009C308A"/>
    <w:rsid w:val="009C4E7D"/>
    <w:rsid w:val="009C50B0"/>
    <w:rsid w:val="009C6F81"/>
    <w:rsid w:val="009C79DA"/>
    <w:rsid w:val="009D26F5"/>
    <w:rsid w:val="009D2CA2"/>
    <w:rsid w:val="009D5302"/>
    <w:rsid w:val="009D6197"/>
    <w:rsid w:val="009D6525"/>
    <w:rsid w:val="009D72FA"/>
    <w:rsid w:val="009D7EFD"/>
    <w:rsid w:val="009E482F"/>
    <w:rsid w:val="009F0AFD"/>
    <w:rsid w:val="009F0F8E"/>
    <w:rsid w:val="009F5851"/>
    <w:rsid w:val="009F5F7F"/>
    <w:rsid w:val="009F6572"/>
    <w:rsid w:val="00A008EA"/>
    <w:rsid w:val="00A0103D"/>
    <w:rsid w:val="00A02054"/>
    <w:rsid w:val="00A02757"/>
    <w:rsid w:val="00A12607"/>
    <w:rsid w:val="00A16FC8"/>
    <w:rsid w:val="00A20BDF"/>
    <w:rsid w:val="00A211BB"/>
    <w:rsid w:val="00A2226E"/>
    <w:rsid w:val="00A22460"/>
    <w:rsid w:val="00A22D65"/>
    <w:rsid w:val="00A24D65"/>
    <w:rsid w:val="00A26427"/>
    <w:rsid w:val="00A3362A"/>
    <w:rsid w:val="00A3415C"/>
    <w:rsid w:val="00A34D18"/>
    <w:rsid w:val="00A34F24"/>
    <w:rsid w:val="00A35844"/>
    <w:rsid w:val="00A41E21"/>
    <w:rsid w:val="00A44331"/>
    <w:rsid w:val="00A45E50"/>
    <w:rsid w:val="00A514DE"/>
    <w:rsid w:val="00A528AC"/>
    <w:rsid w:val="00A5606A"/>
    <w:rsid w:val="00A667DC"/>
    <w:rsid w:val="00A73238"/>
    <w:rsid w:val="00A776A0"/>
    <w:rsid w:val="00A86CDC"/>
    <w:rsid w:val="00A934AD"/>
    <w:rsid w:val="00AA1C62"/>
    <w:rsid w:val="00AA2A44"/>
    <w:rsid w:val="00AA5456"/>
    <w:rsid w:val="00AA7753"/>
    <w:rsid w:val="00AB233E"/>
    <w:rsid w:val="00AC0C40"/>
    <w:rsid w:val="00AC1085"/>
    <w:rsid w:val="00AC2DC2"/>
    <w:rsid w:val="00AC3E5B"/>
    <w:rsid w:val="00AD322E"/>
    <w:rsid w:val="00AE160B"/>
    <w:rsid w:val="00AE6C39"/>
    <w:rsid w:val="00AE7583"/>
    <w:rsid w:val="00AE7CA2"/>
    <w:rsid w:val="00AF08C8"/>
    <w:rsid w:val="00AF276A"/>
    <w:rsid w:val="00AF2C4E"/>
    <w:rsid w:val="00AF5B9D"/>
    <w:rsid w:val="00B02788"/>
    <w:rsid w:val="00B06B9F"/>
    <w:rsid w:val="00B11846"/>
    <w:rsid w:val="00B2341B"/>
    <w:rsid w:val="00B237B4"/>
    <w:rsid w:val="00B250D2"/>
    <w:rsid w:val="00B347A4"/>
    <w:rsid w:val="00B35A23"/>
    <w:rsid w:val="00B36265"/>
    <w:rsid w:val="00B40DEF"/>
    <w:rsid w:val="00B41760"/>
    <w:rsid w:val="00B446BA"/>
    <w:rsid w:val="00B50085"/>
    <w:rsid w:val="00B54EFC"/>
    <w:rsid w:val="00B55039"/>
    <w:rsid w:val="00B61D4F"/>
    <w:rsid w:val="00B62993"/>
    <w:rsid w:val="00B66986"/>
    <w:rsid w:val="00B6750E"/>
    <w:rsid w:val="00B70ACE"/>
    <w:rsid w:val="00B72EF4"/>
    <w:rsid w:val="00B772E7"/>
    <w:rsid w:val="00B80669"/>
    <w:rsid w:val="00B80AD1"/>
    <w:rsid w:val="00B83411"/>
    <w:rsid w:val="00B95230"/>
    <w:rsid w:val="00B95422"/>
    <w:rsid w:val="00B97C51"/>
    <w:rsid w:val="00BA7043"/>
    <w:rsid w:val="00BB0149"/>
    <w:rsid w:val="00BB50E4"/>
    <w:rsid w:val="00BB67DA"/>
    <w:rsid w:val="00BB6A4E"/>
    <w:rsid w:val="00BB71BB"/>
    <w:rsid w:val="00BC7311"/>
    <w:rsid w:val="00BC73CE"/>
    <w:rsid w:val="00BD4739"/>
    <w:rsid w:val="00BD591B"/>
    <w:rsid w:val="00BD7FA9"/>
    <w:rsid w:val="00BE0438"/>
    <w:rsid w:val="00BF2736"/>
    <w:rsid w:val="00BF5CF2"/>
    <w:rsid w:val="00C00631"/>
    <w:rsid w:val="00C04B8A"/>
    <w:rsid w:val="00C0601E"/>
    <w:rsid w:val="00C07437"/>
    <w:rsid w:val="00C13DC9"/>
    <w:rsid w:val="00C27662"/>
    <w:rsid w:val="00C304B9"/>
    <w:rsid w:val="00C32C91"/>
    <w:rsid w:val="00C36D8E"/>
    <w:rsid w:val="00C3785E"/>
    <w:rsid w:val="00C37A2F"/>
    <w:rsid w:val="00C43472"/>
    <w:rsid w:val="00C44CBC"/>
    <w:rsid w:val="00C475AE"/>
    <w:rsid w:val="00C477E4"/>
    <w:rsid w:val="00C5327A"/>
    <w:rsid w:val="00C53FBF"/>
    <w:rsid w:val="00C67886"/>
    <w:rsid w:val="00C74BA3"/>
    <w:rsid w:val="00C7680F"/>
    <w:rsid w:val="00C77B41"/>
    <w:rsid w:val="00C816BF"/>
    <w:rsid w:val="00C81F82"/>
    <w:rsid w:val="00C8528B"/>
    <w:rsid w:val="00C86558"/>
    <w:rsid w:val="00C91FBF"/>
    <w:rsid w:val="00C97097"/>
    <w:rsid w:val="00C97325"/>
    <w:rsid w:val="00CB455A"/>
    <w:rsid w:val="00CB7848"/>
    <w:rsid w:val="00CB7D97"/>
    <w:rsid w:val="00CE36E8"/>
    <w:rsid w:val="00CE4199"/>
    <w:rsid w:val="00CE4EA9"/>
    <w:rsid w:val="00CE545A"/>
    <w:rsid w:val="00CE6C09"/>
    <w:rsid w:val="00CE6F32"/>
    <w:rsid w:val="00CF0C5E"/>
    <w:rsid w:val="00CF187E"/>
    <w:rsid w:val="00CF2F4A"/>
    <w:rsid w:val="00D03B35"/>
    <w:rsid w:val="00D03ED4"/>
    <w:rsid w:val="00D03ED8"/>
    <w:rsid w:val="00D0422B"/>
    <w:rsid w:val="00D05690"/>
    <w:rsid w:val="00D128C6"/>
    <w:rsid w:val="00D2626B"/>
    <w:rsid w:val="00D30FED"/>
    <w:rsid w:val="00D313EB"/>
    <w:rsid w:val="00D32686"/>
    <w:rsid w:val="00D41243"/>
    <w:rsid w:val="00D42598"/>
    <w:rsid w:val="00D45750"/>
    <w:rsid w:val="00D52A3F"/>
    <w:rsid w:val="00D52B26"/>
    <w:rsid w:val="00D54D28"/>
    <w:rsid w:val="00D554F4"/>
    <w:rsid w:val="00D557C2"/>
    <w:rsid w:val="00D5730A"/>
    <w:rsid w:val="00D64C16"/>
    <w:rsid w:val="00D64CCE"/>
    <w:rsid w:val="00D6630B"/>
    <w:rsid w:val="00D710C6"/>
    <w:rsid w:val="00D72953"/>
    <w:rsid w:val="00D73704"/>
    <w:rsid w:val="00D7467D"/>
    <w:rsid w:val="00D749E7"/>
    <w:rsid w:val="00D751EE"/>
    <w:rsid w:val="00D76BE6"/>
    <w:rsid w:val="00D77923"/>
    <w:rsid w:val="00D8007B"/>
    <w:rsid w:val="00D801C5"/>
    <w:rsid w:val="00D8557C"/>
    <w:rsid w:val="00D86DF8"/>
    <w:rsid w:val="00D900A5"/>
    <w:rsid w:val="00D9228B"/>
    <w:rsid w:val="00D94F0D"/>
    <w:rsid w:val="00D953DD"/>
    <w:rsid w:val="00DA5524"/>
    <w:rsid w:val="00DB5113"/>
    <w:rsid w:val="00DB56C7"/>
    <w:rsid w:val="00DB6409"/>
    <w:rsid w:val="00DB74AB"/>
    <w:rsid w:val="00DC15E4"/>
    <w:rsid w:val="00DC795F"/>
    <w:rsid w:val="00DC7AF8"/>
    <w:rsid w:val="00DD44D7"/>
    <w:rsid w:val="00DE0B4E"/>
    <w:rsid w:val="00DE159B"/>
    <w:rsid w:val="00DF09B7"/>
    <w:rsid w:val="00DF2194"/>
    <w:rsid w:val="00DF574B"/>
    <w:rsid w:val="00DF6CA8"/>
    <w:rsid w:val="00E05701"/>
    <w:rsid w:val="00E109D2"/>
    <w:rsid w:val="00E11D0C"/>
    <w:rsid w:val="00E149FD"/>
    <w:rsid w:val="00E14A79"/>
    <w:rsid w:val="00E20CA2"/>
    <w:rsid w:val="00E22C9D"/>
    <w:rsid w:val="00E251ED"/>
    <w:rsid w:val="00E332F1"/>
    <w:rsid w:val="00E34B56"/>
    <w:rsid w:val="00E36DD0"/>
    <w:rsid w:val="00E4048C"/>
    <w:rsid w:val="00E42B35"/>
    <w:rsid w:val="00E45644"/>
    <w:rsid w:val="00E45EE8"/>
    <w:rsid w:val="00E476C6"/>
    <w:rsid w:val="00E552FE"/>
    <w:rsid w:val="00E60FA5"/>
    <w:rsid w:val="00E60FEF"/>
    <w:rsid w:val="00E62C96"/>
    <w:rsid w:val="00E64E25"/>
    <w:rsid w:val="00E708FB"/>
    <w:rsid w:val="00E71995"/>
    <w:rsid w:val="00E72A18"/>
    <w:rsid w:val="00E72CCF"/>
    <w:rsid w:val="00E758A6"/>
    <w:rsid w:val="00E76B3E"/>
    <w:rsid w:val="00E838FE"/>
    <w:rsid w:val="00E85364"/>
    <w:rsid w:val="00E87B22"/>
    <w:rsid w:val="00E908E9"/>
    <w:rsid w:val="00E9099B"/>
    <w:rsid w:val="00E9533F"/>
    <w:rsid w:val="00E9734C"/>
    <w:rsid w:val="00EA0702"/>
    <w:rsid w:val="00EA2B88"/>
    <w:rsid w:val="00EA5FC6"/>
    <w:rsid w:val="00EA5FCD"/>
    <w:rsid w:val="00EA79B8"/>
    <w:rsid w:val="00EB0AF0"/>
    <w:rsid w:val="00EB7B24"/>
    <w:rsid w:val="00EC2AAA"/>
    <w:rsid w:val="00EC34F9"/>
    <w:rsid w:val="00EC5BEF"/>
    <w:rsid w:val="00EC7755"/>
    <w:rsid w:val="00ED0928"/>
    <w:rsid w:val="00ED0B6B"/>
    <w:rsid w:val="00ED2971"/>
    <w:rsid w:val="00ED5CA8"/>
    <w:rsid w:val="00ED7497"/>
    <w:rsid w:val="00ED7DDA"/>
    <w:rsid w:val="00EF1E61"/>
    <w:rsid w:val="00EF2716"/>
    <w:rsid w:val="00EF3449"/>
    <w:rsid w:val="00EF3A72"/>
    <w:rsid w:val="00EF4F30"/>
    <w:rsid w:val="00EF5C94"/>
    <w:rsid w:val="00F0382D"/>
    <w:rsid w:val="00F04377"/>
    <w:rsid w:val="00F06C8F"/>
    <w:rsid w:val="00F06D8A"/>
    <w:rsid w:val="00F07667"/>
    <w:rsid w:val="00F16AFF"/>
    <w:rsid w:val="00F16C82"/>
    <w:rsid w:val="00F223D6"/>
    <w:rsid w:val="00F251C2"/>
    <w:rsid w:val="00F25767"/>
    <w:rsid w:val="00F27A9F"/>
    <w:rsid w:val="00F32B6F"/>
    <w:rsid w:val="00F35A2F"/>
    <w:rsid w:val="00F370BD"/>
    <w:rsid w:val="00F417E7"/>
    <w:rsid w:val="00F44E00"/>
    <w:rsid w:val="00F46173"/>
    <w:rsid w:val="00F54E17"/>
    <w:rsid w:val="00F5665D"/>
    <w:rsid w:val="00F5746A"/>
    <w:rsid w:val="00F62D2F"/>
    <w:rsid w:val="00F64190"/>
    <w:rsid w:val="00F64231"/>
    <w:rsid w:val="00F6690F"/>
    <w:rsid w:val="00F706DE"/>
    <w:rsid w:val="00F708D7"/>
    <w:rsid w:val="00F713EB"/>
    <w:rsid w:val="00F7428F"/>
    <w:rsid w:val="00F75652"/>
    <w:rsid w:val="00F80611"/>
    <w:rsid w:val="00F843CB"/>
    <w:rsid w:val="00F843D0"/>
    <w:rsid w:val="00F846B2"/>
    <w:rsid w:val="00F87B93"/>
    <w:rsid w:val="00F87C60"/>
    <w:rsid w:val="00F937EB"/>
    <w:rsid w:val="00F94DFA"/>
    <w:rsid w:val="00F97C6B"/>
    <w:rsid w:val="00FA1E93"/>
    <w:rsid w:val="00FA2EDA"/>
    <w:rsid w:val="00FA43E1"/>
    <w:rsid w:val="00FA56CD"/>
    <w:rsid w:val="00FB0E2D"/>
    <w:rsid w:val="00FB71E6"/>
    <w:rsid w:val="00FC04B6"/>
    <w:rsid w:val="00FC213D"/>
    <w:rsid w:val="00FC3317"/>
    <w:rsid w:val="00FD0684"/>
    <w:rsid w:val="00FD20DA"/>
    <w:rsid w:val="00FD329D"/>
    <w:rsid w:val="00FD6455"/>
    <w:rsid w:val="00FD73FE"/>
    <w:rsid w:val="00FD78C4"/>
    <w:rsid w:val="00FE0C26"/>
    <w:rsid w:val="00FE0C7B"/>
    <w:rsid w:val="00FE24C3"/>
    <w:rsid w:val="00FE3E50"/>
    <w:rsid w:val="00FE3F18"/>
    <w:rsid w:val="00FE4823"/>
    <w:rsid w:val="00FF1218"/>
    <w:rsid w:val="00FF394A"/>
    <w:rsid w:val="00FF4415"/>
    <w:rsid w:val="00FF79CD"/>
    <w:rsid w:val="2AA17A59"/>
    <w:rsid w:val="5DE8484A"/>
    <w:rsid w:val="6A290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2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rsid w:val="000B762F"/>
    <w:pPr>
      <w:jc w:val="left"/>
    </w:pPr>
    <w:rPr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B762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B762F"/>
    <w:rPr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B762F"/>
    <w:rPr>
      <w:rFonts w:ascii="Calibri" w:eastAsia="宋体" w:hAnsi="Calibri" w:cs="Times New Roman"/>
      <w:sz w:val="18"/>
    </w:rPr>
  </w:style>
  <w:style w:type="paragraph" w:styleId="Footer">
    <w:name w:val="footer"/>
    <w:basedOn w:val="Normal"/>
    <w:link w:val="FooterChar"/>
    <w:uiPriority w:val="99"/>
    <w:rsid w:val="000B762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B762F"/>
    <w:rPr>
      <w:rFonts w:ascii="Calibri" w:eastAsia="宋体" w:hAnsi="Calibri" w:cs="Times New Roman"/>
      <w:sz w:val="18"/>
    </w:rPr>
  </w:style>
  <w:style w:type="paragraph" w:styleId="Header">
    <w:name w:val="header"/>
    <w:basedOn w:val="Normal"/>
    <w:link w:val="HeaderChar"/>
    <w:uiPriority w:val="99"/>
    <w:rsid w:val="000B7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B762F"/>
    <w:rPr>
      <w:rFonts w:ascii="Calibri" w:eastAsia="宋体" w:hAnsi="Calibri" w:cs="Times New Roman"/>
      <w:sz w:val="18"/>
    </w:rPr>
  </w:style>
  <w:style w:type="character" w:styleId="CommentReference">
    <w:name w:val="annotation reference"/>
    <w:basedOn w:val="DefaultParagraphFont"/>
    <w:uiPriority w:val="99"/>
    <w:semiHidden/>
    <w:rsid w:val="000B762F"/>
    <w:rPr>
      <w:rFonts w:cs="Times New Roman"/>
      <w:sz w:val="21"/>
    </w:rPr>
  </w:style>
  <w:style w:type="table" w:styleId="TableGrid">
    <w:name w:val="Table Grid"/>
    <w:basedOn w:val="TableNormal"/>
    <w:uiPriority w:val="99"/>
    <w:rsid w:val="000B762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99"/>
    <w:rsid w:val="000B76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16</Pages>
  <Words>2062</Words>
  <Characters>11760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yao</dc:creator>
  <cp:keywords/>
  <dc:description/>
  <cp:lastModifiedBy>AutoBVT</cp:lastModifiedBy>
  <cp:revision>1284</cp:revision>
  <dcterms:created xsi:type="dcterms:W3CDTF">2016-07-26T00:15:00Z</dcterms:created>
  <dcterms:modified xsi:type="dcterms:W3CDTF">2017-04-26T07:12:00Z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